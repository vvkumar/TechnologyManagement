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2D0A"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eastAsia="zh-CN"/>
        </w:rPr>
        <w:drawing>
          <wp:inline distT="0" distB="0" distL="0" distR="0" wp14:anchorId="3E6464B4" wp14:editId="2C7815D9">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09BD80F3" w14:textId="77777777" w:rsidR="00C6554A" w:rsidRDefault="00FB047C" w:rsidP="00C6554A">
      <w:pPr>
        <w:pStyle w:val="Title"/>
      </w:pPr>
      <w:r>
        <w:t>Technology Management System</w:t>
      </w:r>
    </w:p>
    <w:p w14:paraId="4608931D" w14:textId="77777777" w:rsidR="00C6554A" w:rsidRPr="00D5413C" w:rsidRDefault="00FB047C" w:rsidP="00C6554A">
      <w:pPr>
        <w:pStyle w:val="Subtitle"/>
      </w:pPr>
      <w:r>
        <w:t>Java/Jee Web Applciation</w:t>
      </w:r>
    </w:p>
    <w:p w14:paraId="52009926" w14:textId="77777777" w:rsidR="00C6554A" w:rsidRDefault="00FB047C" w:rsidP="00C6554A">
      <w:pPr>
        <w:pStyle w:val="ContactInfo"/>
      </w:pPr>
      <w:r>
        <w:t>Vijaykumar Vishwakarma |</w:t>
      </w:r>
      <w:r w:rsidR="00C6554A" w:rsidRPr="00D5413C">
        <w:t xml:space="preserve"> </w:t>
      </w:r>
      <w:commentRangeStart w:id="5"/>
      <w:r>
        <w:t>11</w:t>
      </w:r>
      <w:commentRangeEnd w:id="5"/>
      <w:r>
        <w:rPr>
          <w:rStyle w:val="CommentReference"/>
        </w:rPr>
        <w:commentReference w:id="5"/>
      </w:r>
      <w:r>
        <w:t>/30/2016</w:t>
      </w:r>
      <w:r w:rsidR="00C6554A">
        <w:br w:type="page"/>
      </w:r>
    </w:p>
    <w:sdt>
      <w:sdtPr>
        <w:id w:val="-625003869"/>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7C0029EE" w14:textId="77777777" w:rsidR="00926607" w:rsidRDefault="00926607">
          <w:pPr>
            <w:pStyle w:val="TOCHeading"/>
          </w:pPr>
          <w:r>
            <w:t>Contents</w:t>
          </w:r>
        </w:p>
        <w:p w14:paraId="316D3366" w14:textId="42EABBFC" w:rsidR="003322F8" w:rsidRDefault="00926607">
          <w:pPr>
            <w:pStyle w:val="TOC1"/>
            <w:tabs>
              <w:tab w:val="right" w:leader="dot" w:pos="8630"/>
            </w:tabs>
            <w:rPr>
              <w:rFonts w:eastAsiaTheme="minorEastAsia"/>
              <w:noProof/>
              <w:color w:val="auto"/>
              <w:lang w:eastAsia="zh-CN"/>
            </w:rPr>
          </w:pPr>
          <w:r>
            <w:fldChar w:fldCharType="begin"/>
          </w:r>
          <w:r>
            <w:instrText xml:space="preserve"> TOC \o "1-3" \h \z \u </w:instrText>
          </w:r>
          <w:r>
            <w:fldChar w:fldCharType="separate"/>
          </w:r>
          <w:hyperlink w:anchor="_Toc468284803" w:history="1">
            <w:r w:rsidR="003322F8" w:rsidRPr="00394C93">
              <w:rPr>
                <w:rStyle w:val="Hyperlink"/>
                <w:noProof/>
              </w:rPr>
              <w:t>Introduction</w:t>
            </w:r>
            <w:r w:rsidR="003322F8">
              <w:rPr>
                <w:noProof/>
                <w:webHidden/>
              </w:rPr>
              <w:tab/>
            </w:r>
            <w:r w:rsidR="003322F8">
              <w:rPr>
                <w:noProof/>
                <w:webHidden/>
              </w:rPr>
              <w:fldChar w:fldCharType="begin"/>
            </w:r>
            <w:r w:rsidR="003322F8">
              <w:rPr>
                <w:noProof/>
                <w:webHidden/>
              </w:rPr>
              <w:instrText xml:space="preserve"> PAGEREF _Toc468284803 \h </w:instrText>
            </w:r>
            <w:r w:rsidR="003322F8">
              <w:rPr>
                <w:noProof/>
                <w:webHidden/>
              </w:rPr>
            </w:r>
            <w:r w:rsidR="003322F8">
              <w:rPr>
                <w:noProof/>
                <w:webHidden/>
              </w:rPr>
              <w:fldChar w:fldCharType="separate"/>
            </w:r>
            <w:r w:rsidR="003322F8">
              <w:rPr>
                <w:noProof/>
                <w:webHidden/>
              </w:rPr>
              <w:t>2</w:t>
            </w:r>
            <w:r w:rsidR="003322F8">
              <w:rPr>
                <w:noProof/>
                <w:webHidden/>
              </w:rPr>
              <w:fldChar w:fldCharType="end"/>
            </w:r>
          </w:hyperlink>
        </w:p>
        <w:p w14:paraId="4559A65F" w14:textId="02712961" w:rsidR="003322F8" w:rsidRDefault="003322F8">
          <w:pPr>
            <w:pStyle w:val="TOC1"/>
            <w:tabs>
              <w:tab w:val="right" w:leader="dot" w:pos="8630"/>
            </w:tabs>
            <w:rPr>
              <w:rFonts w:eastAsiaTheme="minorEastAsia"/>
              <w:noProof/>
              <w:color w:val="auto"/>
              <w:lang w:eastAsia="zh-CN"/>
            </w:rPr>
          </w:pPr>
          <w:hyperlink w:anchor="_Toc468284804" w:history="1">
            <w:r w:rsidRPr="00394C93">
              <w:rPr>
                <w:rStyle w:val="Hyperlink"/>
                <w:noProof/>
              </w:rPr>
              <w:t>Scope</w:t>
            </w:r>
            <w:r>
              <w:rPr>
                <w:noProof/>
                <w:webHidden/>
              </w:rPr>
              <w:tab/>
            </w:r>
            <w:r>
              <w:rPr>
                <w:noProof/>
                <w:webHidden/>
              </w:rPr>
              <w:fldChar w:fldCharType="begin"/>
            </w:r>
            <w:r>
              <w:rPr>
                <w:noProof/>
                <w:webHidden/>
              </w:rPr>
              <w:instrText xml:space="preserve"> PAGEREF _Toc468284804 \h </w:instrText>
            </w:r>
            <w:r>
              <w:rPr>
                <w:noProof/>
                <w:webHidden/>
              </w:rPr>
            </w:r>
            <w:r>
              <w:rPr>
                <w:noProof/>
                <w:webHidden/>
              </w:rPr>
              <w:fldChar w:fldCharType="separate"/>
            </w:r>
            <w:r>
              <w:rPr>
                <w:noProof/>
                <w:webHidden/>
              </w:rPr>
              <w:t>2</w:t>
            </w:r>
            <w:r>
              <w:rPr>
                <w:noProof/>
                <w:webHidden/>
              </w:rPr>
              <w:fldChar w:fldCharType="end"/>
            </w:r>
          </w:hyperlink>
        </w:p>
        <w:p w14:paraId="1B506DF2" w14:textId="0F06E05E" w:rsidR="003322F8" w:rsidRDefault="003322F8">
          <w:pPr>
            <w:pStyle w:val="TOC1"/>
            <w:tabs>
              <w:tab w:val="right" w:leader="dot" w:pos="8630"/>
            </w:tabs>
            <w:rPr>
              <w:rFonts w:eastAsiaTheme="minorEastAsia"/>
              <w:noProof/>
              <w:color w:val="auto"/>
              <w:lang w:eastAsia="zh-CN"/>
            </w:rPr>
          </w:pPr>
          <w:hyperlink w:anchor="_Toc468284805" w:history="1">
            <w:r w:rsidRPr="00394C93">
              <w:rPr>
                <w:rStyle w:val="Hyperlink"/>
                <w:noProof/>
              </w:rPr>
              <w:t>Technology Used/Required</w:t>
            </w:r>
            <w:r>
              <w:rPr>
                <w:noProof/>
                <w:webHidden/>
              </w:rPr>
              <w:tab/>
            </w:r>
            <w:r>
              <w:rPr>
                <w:noProof/>
                <w:webHidden/>
              </w:rPr>
              <w:fldChar w:fldCharType="begin"/>
            </w:r>
            <w:r>
              <w:rPr>
                <w:noProof/>
                <w:webHidden/>
              </w:rPr>
              <w:instrText xml:space="preserve"> PAGEREF _Toc468284805 \h </w:instrText>
            </w:r>
            <w:r>
              <w:rPr>
                <w:noProof/>
                <w:webHidden/>
              </w:rPr>
            </w:r>
            <w:r>
              <w:rPr>
                <w:noProof/>
                <w:webHidden/>
              </w:rPr>
              <w:fldChar w:fldCharType="separate"/>
            </w:r>
            <w:r>
              <w:rPr>
                <w:noProof/>
                <w:webHidden/>
              </w:rPr>
              <w:t>2</w:t>
            </w:r>
            <w:r>
              <w:rPr>
                <w:noProof/>
                <w:webHidden/>
              </w:rPr>
              <w:fldChar w:fldCharType="end"/>
            </w:r>
          </w:hyperlink>
        </w:p>
        <w:p w14:paraId="779691CF" w14:textId="0EC827F6" w:rsidR="003322F8" w:rsidRDefault="003322F8">
          <w:pPr>
            <w:pStyle w:val="TOC1"/>
            <w:tabs>
              <w:tab w:val="right" w:leader="dot" w:pos="8630"/>
            </w:tabs>
            <w:rPr>
              <w:rFonts w:eastAsiaTheme="minorEastAsia"/>
              <w:noProof/>
              <w:color w:val="auto"/>
              <w:lang w:eastAsia="zh-CN"/>
            </w:rPr>
          </w:pPr>
          <w:hyperlink w:anchor="_Toc468284806" w:history="1">
            <w:r w:rsidRPr="00394C93">
              <w:rPr>
                <w:rStyle w:val="Hyperlink"/>
                <w:noProof/>
              </w:rPr>
              <w:t>Installation</w:t>
            </w:r>
            <w:r>
              <w:rPr>
                <w:noProof/>
                <w:webHidden/>
              </w:rPr>
              <w:tab/>
            </w:r>
            <w:r>
              <w:rPr>
                <w:noProof/>
                <w:webHidden/>
              </w:rPr>
              <w:fldChar w:fldCharType="begin"/>
            </w:r>
            <w:r>
              <w:rPr>
                <w:noProof/>
                <w:webHidden/>
              </w:rPr>
              <w:instrText xml:space="preserve"> PAGEREF _Toc468284806 \h </w:instrText>
            </w:r>
            <w:r>
              <w:rPr>
                <w:noProof/>
                <w:webHidden/>
              </w:rPr>
            </w:r>
            <w:r>
              <w:rPr>
                <w:noProof/>
                <w:webHidden/>
              </w:rPr>
              <w:fldChar w:fldCharType="separate"/>
            </w:r>
            <w:r>
              <w:rPr>
                <w:noProof/>
                <w:webHidden/>
              </w:rPr>
              <w:t>3</w:t>
            </w:r>
            <w:r>
              <w:rPr>
                <w:noProof/>
                <w:webHidden/>
              </w:rPr>
              <w:fldChar w:fldCharType="end"/>
            </w:r>
          </w:hyperlink>
        </w:p>
        <w:p w14:paraId="6664BB8A" w14:textId="1C40C38B" w:rsidR="003322F8" w:rsidRDefault="003322F8">
          <w:pPr>
            <w:pStyle w:val="TOC1"/>
            <w:tabs>
              <w:tab w:val="right" w:leader="dot" w:pos="8630"/>
            </w:tabs>
            <w:rPr>
              <w:rFonts w:eastAsiaTheme="minorEastAsia"/>
              <w:noProof/>
              <w:color w:val="auto"/>
              <w:lang w:eastAsia="zh-CN"/>
            </w:rPr>
          </w:pPr>
          <w:hyperlink w:anchor="_Toc468284807" w:history="1">
            <w:r w:rsidRPr="00394C93">
              <w:rPr>
                <w:rStyle w:val="Hyperlink"/>
                <w:noProof/>
              </w:rPr>
              <w:t>Architecture</w:t>
            </w:r>
            <w:r>
              <w:rPr>
                <w:noProof/>
                <w:webHidden/>
              </w:rPr>
              <w:tab/>
            </w:r>
            <w:r>
              <w:rPr>
                <w:noProof/>
                <w:webHidden/>
              </w:rPr>
              <w:fldChar w:fldCharType="begin"/>
            </w:r>
            <w:r>
              <w:rPr>
                <w:noProof/>
                <w:webHidden/>
              </w:rPr>
              <w:instrText xml:space="preserve"> PAGEREF _Toc468284807 \h </w:instrText>
            </w:r>
            <w:r>
              <w:rPr>
                <w:noProof/>
                <w:webHidden/>
              </w:rPr>
            </w:r>
            <w:r>
              <w:rPr>
                <w:noProof/>
                <w:webHidden/>
              </w:rPr>
              <w:fldChar w:fldCharType="separate"/>
            </w:r>
            <w:r>
              <w:rPr>
                <w:noProof/>
                <w:webHidden/>
              </w:rPr>
              <w:t>4</w:t>
            </w:r>
            <w:r>
              <w:rPr>
                <w:noProof/>
                <w:webHidden/>
              </w:rPr>
              <w:fldChar w:fldCharType="end"/>
            </w:r>
          </w:hyperlink>
        </w:p>
        <w:p w14:paraId="417B9B63" w14:textId="7EFC3819" w:rsidR="003322F8" w:rsidRDefault="003322F8">
          <w:pPr>
            <w:pStyle w:val="TOC1"/>
            <w:tabs>
              <w:tab w:val="right" w:leader="dot" w:pos="8630"/>
            </w:tabs>
            <w:rPr>
              <w:rFonts w:eastAsiaTheme="minorEastAsia"/>
              <w:noProof/>
              <w:color w:val="auto"/>
              <w:lang w:eastAsia="zh-CN"/>
            </w:rPr>
          </w:pPr>
          <w:hyperlink w:anchor="_Toc468284808" w:history="1">
            <w:r w:rsidRPr="00394C93">
              <w:rPr>
                <w:rStyle w:val="Hyperlink"/>
                <w:noProof/>
              </w:rPr>
              <w:t>Design Models</w:t>
            </w:r>
            <w:r>
              <w:rPr>
                <w:noProof/>
                <w:webHidden/>
              </w:rPr>
              <w:tab/>
            </w:r>
            <w:r>
              <w:rPr>
                <w:noProof/>
                <w:webHidden/>
              </w:rPr>
              <w:fldChar w:fldCharType="begin"/>
            </w:r>
            <w:r>
              <w:rPr>
                <w:noProof/>
                <w:webHidden/>
              </w:rPr>
              <w:instrText xml:space="preserve"> PAGEREF _Toc468284808 \h </w:instrText>
            </w:r>
            <w:r>
              <w:rPr>
                <w:noProof/>
                <w:webHidden/>
              </w:rPr>
            </w:r>
            <w:r>
              <w:rPr>
                <w:noProof/>
                <w:webHidden/>
              </w:rPr>
              <w:fldChar w:fldCharType="separate"/>
            </w:r>
            <w:r>
              <w:rPr>
                <w:noProof/>
                <w:webHidden/>
              </w:rPr>
              <w:t>6</w:t>
            </w:r>
            <w:r>
              <w:rPr>
                <w:noProof/>
                <w:webHidden/>
              </w:rPr>
              <w:fldChar w:fldCharType="end"/>
            </w:r>
          </w:hyperlink>
        </w:p>
        <w:p w14:paraId="3E050147" w14:textId="787907FB" w:rsidR="003322F8" w:rsidRDefault="003322F8">
          <w:pPr>
            <w:pStyle w:val="TOC2"/>
            <w:tabs>
              <w:tab w:val="right" w:leader="dot" w:pos="8630"/>
            </w:tabs>
            <w:rPr>
              <w:rFonts w:eastAsiaTheme="minorEastAsia"/>
              <w:noProof/>
              <w:color w:val="auto"/>
              <w:lang w:eastAsia="zh-CN"/>
            </w:rPr>
          </w:pPr>
          <w:hyperlink w:anchor="_Toc468284809" w:history="1">
            <w:r w:rsidRPr="00394C93">
              <w:rPr>
                <w:rStyle w:val="Hyperlink"/>
                <w:noProof/>
              </w:rPr>
              <w:t>Use Cases</w:t>
            </w:r>
            <w:r>
              <w:rPr>
                <w:noProof/>
                <w:webHidden/>
              </w:rPr>
              <w:tab/>
            </w:r>
            <w:r>
              <w:rPr>
                <w:noProof/>
                <w:webHidden/>
              </w:rPr>
              <w:fldChar w:fldCharType="begin"/>
            </w:r>
            <w:r>
              <w:rPr>
                <w:noProof/>
                <w:webHidden/>
              </w:rPr>
              <w:instrText xml:space="preserve"> PAGEREF _Toc468284809 \h </w:instrText>
            </w:r>
            <w:r>
              <w:rPr>
                <w:noProof/>
                <w:webHidden/>
              </w:rPr>
            </w:r>
            <w:r>
              <w:rPr>
                <w:noProof/>
                <w:webHidden/>
              </w:rPr>
              <w:fldChar w:fldCharType="separate"/>
            </w:r>
            <w:r>
              <w:rPr>
                <w:noProof/>
                <w:webHidden/>
              </w:rPr>
              <w:t>6</w:t>
            </w:r>
            <w:r>
              <w:rPr>
                <w:noProof/>
                <w:webHidden/>
              </w:rPr>
              <w:fldChar w:fldCharType="end"/>
            </w:r>
          </w:hyperlink>
        </w:p>
        <w:p w14:paraId="610ED23D" w14:textId="2837435B" w:rsidR="003322F8" w:rsidRDefault="003322F8">
          <w:pPr>
            <w:pStyle w:val="TOC2"/>
            <w:tabs>
              <w:tab w:val="right" w:leader="dot" w:pos="8630"/>
            </w:tabs>
            <w:rPr>
              <w:rFonts w:eastAsiaTheme="minorEastAsia"/>
              <w:noProof/>
              <w:color w:val="auto"/>
              <w:lang w:eastAsia="zh-CN"/>
            </w:rPr>
          </w:pPr>
          <w:hyperlink w:anchor="_Toc468284810" w:history="1">
            <w:r w:rsidRPr="00394C93">
              <w:rPr>
                <w:rStyle w:val="Hyperlink"/>
                <w:noProof/>
              </w:rPr>
              <w:t>Class Diagram</w:t>
            </w:r>
            <w:r>
              <w:rPr>
                <w:noProof/>
                <w:webHidden/>
              </w:rPr>
              <w:tab/>
            </w:r>
            <w:r>
              <w:rPr>
                <w:noProof/>
                <w:webHidden/>
              </w:rPr>
              <w:fldChar w:fldCharType="begin"/>
            </w:r>
            <w:r>
              <w:rPr>
                <w:noProof/>
                <w:webHidden/>
              </w:rPr>
              <w:instrText xml:space="preserve"> PAGEREF _Toc468284810 \h </w:instrText>
            </w:r>
            <w:r>
              <w:rPr>
                <w:noProof/>
                <w:webHidden/>
              </w:rPr>
            </w:r>
            <w:r>
              <w:rPr>
                <w:noProof/>
                <w:webHidden/>
              </w:rPr>
              <w:fldChar w:fldCharType="separate"/>
            </w:r>
            <w:r>
              <w:rPr>
                <w:noProof/>
                <w:webHidden/>
              </w:rPr>
              <w:t>7</w:t>
            </w:r>
            <w:r>
              <w:rPr>
                <w:noProof/>
                <w:webHidden/>
              </w:rPr>
              <w:fldChar w:fldCharType="end"/>
            </w:r>
          </w:hyperlink>
        </w:p>
        <w:p w14:paraId="10A45903" w14:textId="6E91655D" w:rsidR="003322F8" w:rsidRDefault="003322F8">
          <w:pPr>
            <w:pStyle w:val="TOC1"/>
            <w:tabs>
              <w:tab w:val="right" w:leader="dot" w:pos="8630"/>
            </w:tabs>
            <w:rPr>
              <w:rFonts w:eastAsiaTheme="minorEastAsia"/>
              <w:noProof/>
              <w:color w:val="auto"/>
              <w:lang w:eastAsia="zh-CN"/>
            </w:rPr>
          </w:pPr>
          <w:hyperlink w:anchor="_Toc468284811" w:history="1">
            <w:r w:rsidRPr="00394C93">
              <w:rPr>
                <w:rStyle w:val="Hyperlink"/>
                <w:noProof/>
              </w:rPr>
              <w:t>Testing</w:t>
            </w:r>
            <w:r>
              <w:rPr>
                <w:noProof/>
                <w:webHidden/>
              </w:rPr>
              <w:tab/>
            </w:r>
            <w:r>
              <w:rPr>
                <w:noProof/>
                <w:webHidden/>
              </w:rPr>
              <w:fldChar w:fldCharType="begin"/>
            </w:r>
            <w:r>
              <w:rPr>
                <w:noProof/>
                <w:webHidden/>
              </w:rPr>
              <w:instrText xml:space="preserve"> PAGEREF _Toc468284811 \h </w:instrText>
            </w:r>
            <w:r>
              <w:rPr>
                <w:noProof/>
                <w:webHidden/>
              </w:rPr>
            </w:r>
            <w:r>
              <w:rPr>
                <w:noProof/>
                <w:webHidden/>
              </w:rPr>
              <w:fldChar w:fldCharType="separate"/>
            </w:r>
            <w:r>
              <w:rPr>
                <w:noProof/>
                <w:webHidden/>
              </w:rPr>
              <w:t>8</w:t>
            </w:r>
            <w:r>
              <w:rPr>
                <w:noProof/>
                <w:webHidden/>
              </w:rPr>
              <w:fldChar w:fldCharType="end"/>
            </w:r>
          </w:hyperlink>
        </w:p>
        <w:p w14:paraId="452A4835" w14:textId="2F5D82BC" w:rsidR="00926607" w:rsidRDefault="00926607">
          <w:r>
            <w:rPr>
              <w:b/>
              <w:bCs/>
              <w:noProof/>
            </w:rPr>
            <w:fldChar w:fldCharType="end"/>
          </w:r>
        </w:p>
      </w:sdtContent>
    </w:sdt>
    <w:p w14:paraId="0220F592" w14:textId="77777777" w:rsidR="00926607" w:rsidRDefault="00926607" w:rsidP="00C6554A">
      <w:pPr>
        <w:pStyle w:val="Heading1"/>
      </w:pPr>
    </w:p>
    <w:p w14:paraId="45798D1F" w14:textId="77777777" w:rsidR="00926607" w:rsidRDefault="00926607" w:rsidP="00C6554A">
      <w:pPr>
        <w:pStyle w:val="Heading1"/>
      </w:pPr>
    </w:p>
    <w:p w14:paraId="6327C91C" w14:textId="77777777" w:rsidR="00926607" w:rsidRDefault="00926607" w:rsidP="00C6554A">
      <w:pPr>
        <w:pStyle w:val="Heading1"/>
      </w:pPr>
    </w:p>
    <w:p w14:paraId="085B28C4" w14:textId="77777777" w:rsidR="00926607" w:rsidRDefault="00926607" w:rsidP="00C6554A">
      <w:pPr>
        <w:pStyle w:val="Heading1"/>
      </w:pPr>
    </w:p>
    <w:p w14:paraId="2C37A8C4" w14:textId="77777777" w:rsidR="00926607" w:rsidRDefault="00926607" w:rsidP="00C6554A">
      <w:pPr>
        <w:pStyle w:val="Heading1"/>
      </w:pPr>
    </w:p>
    <w:p w14:paraId="6E523E91" w14:textId="77777777" w:rsidR="00926607" w:rsidRPr="00926607" w:rsidRDefault="00926607" w:rsidP="00926607"/>
    <w:p w14:paraId="1446ABBC" w14:textId="77777777" w:rsidR="003322F8" w:rsidRDefault="003322F8">
      <w:pPr>
        <w:rPr>
          <w:rFonts w:asciiTheme="majorHAnsi" w:eastAsiaTheme="majorEastAsia" w:hAnsiTheme="majorHAnsi" w:cstheme="majorBidi"/>
          <w:color w:val="007789" w:themeColor="accent1" w:themeShade="BF"/>
          <w:sz w:val="32"/>
        </w:rPr>
      </w:pPr>
      <w:r>
        <w:br w:type="page"/>
      </w:r>
    </w:p>
    <w:p w14:paraId="643738EF" w14:textId="7574935F" w:rsidR="00C6554A" w:rsidRDefault="00FB047C" w:rsidP="00C6554A">
      <w:pPr>
        <w:pStyle w:val="Heading1"/>
      </w:pPr>
      <w:bookmarkStart w:id="6" w:name="_Toc468284803"/>
      <w:r>
        <w:lastRenderedPageBreak/>
        <w:t>Introduction</w:t>
      </w:r>
      <w:bookmarkEnd w:id="6"/>
    </w:p>
    <w:p w14:paraId="35901732" w14:textId="77777777" w:rsidR="00C6554A" w:rsidRDefault="00FB047C" w:rsidP="00FB047C">
      <w:r>
        <w:t xml:space="preserve">Technology Management System(TMS) is a web application that manages the list of technologies available in market. With TMS application the user can add, modify, delete and list the technologies. TMS is a single page application. </w:t>
      </w:r>
    </w:p>
    <w:p w14:paraId="73D6A1FE" w14:textId="77777777" w:rsidR="0089095B" w:rsidRDefault="0089095B" w:rsidP="00FB047C">
      <w:r>
        <w:t xml:space="preserve">TMS exposes RESTful services for </w:t>
      </w:r>
      <w:r>
        <w:t>add</w:t>
      </w:r>
      <w:r>
        <w:t>ing</w:t>
      </w:r>
      <w:r>
        <w:t>, modify</w:t>
      </w:r>
      <w:r>
        <w:t>ing, deleting</w:t>
      </w:r>
      <w:r>
        <w:t xml:space="preserve"> and list</w:t>
      </w:r>
      <w:r>
        <w:t>ing</w:t>
      </w:r>
      <w:r>
        <w:t xml:space="preserve"> the technologies.</w:t>
      </w:r>
    </w:p>
    <w:p w14:paraId="0C117C65" w14:textId="77777777" w:rsidR="00FB047C" w:rsidRDefault="00FB047C">
      <w:pPr>
        <w:pStyle w:val="Heading1"/>
      </w:pPr>
      <w:bookmarkStart w:id="7" w:name="_Toc468284804"/>
      <w:r>
        <w:t>Scope</w:t>
      </w:r>
      <w:bookmarkEnd w:id="7"/>
    </w:p>
    <w:p w14:paraId="15DDF08E" w14:textId="77777777" w:rsidR="00FB047C" w:rsidRPr="00FB047C" w:rsidRDefault="00C42666" w:rsidP="00FB047C">
      <w:r>
        <w:t>This document provides brief information on installing and running the TMS application, technologies used, architecture and testing the application</w:t>
      </w:r>
    </w:p>
    <w:p w14:paraId="7E624475" w14:textId="77777777" w:rsidR="0089095B" w:rsidRDefault="0089095B">
      <w:pPr>
        <w:pStyle w:val="Heading1"/>
      </w:pPr>
      <w:bookmarkStart w:id="8" w:name="_Toc468284805"/>
      <w:r>
        <w:t>Technology Used/Required</w:t>
      </w:r>
      <w:bookmarkEnd w:id="8"/>
    </w:p>
    <w:p w14:paraId="1AE94AA5" w14:textId="77777777" w:rsidR="0089095B" w:rsidRDefault="0089095B" w:rsidP="0089095B">
      <w:pPr>
        <w:pStyle w:val="ListParagraph"/>
        <w:numPr>
          <w:ilvl w:val="0"/>
          <w:numId w:val="17"/>
        </w:numPr>
      </w:pPr>
      <w:r>
        <w:t>Java 7</w:t>
      </w:r>
    </w:p>
    <w:p w14:paraId="02E16573" w14:textId="77777777" w:rsidR="0089095B" w:rsidRDefault="0089095B" w:rsidP="0089095B">
      <w:pPr>
        <w:pStyle w:val="ListParagraph"/>
        <w:numPr>
          <w:ilvl w:val="0"/>
          <w:numId w:val="17"/>
        </w:numPr>
      </w:pPr>
      <w:r>
        <w:t>Spring 4.1</w:t>
      </w:r>
    </w:p>
    <w:p w14:paraId="1BFDA786" w14:textId="77777777" w:rsidR="0089095B" w:rsidRDefault="0089095B" w:rsidP="0089095B">
      <w:pPr>
        <w:pStyle w:val="ListParagraph"/>
        <w:numPr>
          <w:ilvl w:val="0"/>
          <w:numId w:val="17"/>
        </w:numPr>
      </w:pPr>
      <w:r>
        <w:t>Spring JDBC</w:t>
      </w:r>
    </w:p>
    <w:p w14:paraId="6D1082BE" w14:textId="77777777" w:rsidR="0089095B" w:rsidRDefault="0089095B" w:rsidP="0089095B">
      <w:pPr>
        <w:pStyle w:val="ListParagraph"/>
        <w:numPr>
          <w:ilvl w:val="0"/>
          <w:numId w:val="17"/>
        </w:numPr>
      </w:pPr>
      <w:r>
        <w:t>Spring MVC</w:t>
      </w:r>
    </w:p>
    <w:p w14:paraId="2D74934F" w14:textId="77777777" w:rsidR="0089095B" w:rsidRDefault="0089095B" w:rsidP="0089095B">
      <w:pPr>
        <w:pStyle w:val="ListParagraph"/>
        <w:numPr>
          <w:ilvl w:val="0"/>
          <w:numId w:val="17"/>
        </w:numPr>
      </w:pPr>
      <w:r>
        <w:t>MySQL 5</w:t>
      </w:r>
    </w:p>
    <w:p w14:paraId="6C4400E8" w14:textId="77777777" w:rsidR="0089095B" w:rsidRDefault="0089095B" w:rsidP="0089095B">
      <w:pPr>
        <w:pStyle w:val="ListParagraph"/>
        <w:numPr>
          <w:ilvl w:val="0"/>
          <w:numId w:val="17"/>
        </w:numPr>
      </w:pPr>
      <w:r>
        <w:t>Angular JS 1.4</w:t>
      </w:r>
    </w:p>
    <w:p w14:paraId="07E3C1DD" w14:textId="77777777" w:rsidR="0089095B" w:rsidRDefault="0089095B" w:rsidP="0089095B">
      <w:pPr>
        <w:pStyle w:val="ListParagraph"/>
        <w:numPr>
          <w:ilvl w:val="0"/>
          <w:numId w:val="17"/>
        </w:numPr>
      </w:pPr>
      <w:r>
        <w:t>Servlet</w:t>
      </w:r>
    </w:p>
    <w:p w14:paraId="4790FF3F" w14:textId="77777777" w:rsidR="0089095B" w:rsidRDefault="0089095B" w:rsidP="0089095B">
      <w:pPr>
        <w:pStyle w:val="ListParagraph"/>
        <w:numPr>
          <w:ilvl w:val="0"/>
          <w:numId w:val="17"/>
        </w:numPr>
      </w:pPr>
      <w:r>
        <w:t>RESTful Web Services</w:t>
      </w:r>
    </w:p>
    <w:p w14:paraId="209CE410" w14:textId="77777777" w:rsidR="0089095B" w:rsidRDefault="0089095B" w:rsidP="0089095B">
      <w:pPr>
        <w:pStyle w:val="ListParagraph"/>
        <w:numPr>
          <w:ilvl w:val="0"/>
          <w:numId w:val="17"/>
        </w:numPr>
      </w:pPr>
      <w:r>
        <w:t>Jackson</w:t>
      </w:r>
    </w:p>
    <w:p w14:paraId="3DE5FAED" w14:textId="77777777" w:rsidR="00F037E1" w:rsidRDefault="00F037E1" w:rsidP="0089095B">
      <w:pPr>
        <w:pStyle w:val="ListParagraph"/>
        <w:numPr>
          <w:ilvl w:val="0"/>
          <w:numId w:val="17"/>
        </w:numPr>
      </w:pPr>
      <w:r>
        <w:t>JSON</w:t>
      </w:r>
    </w:p>
    <w:p w14:paraId="3AD82A05" w14:textId="77777777" w:rsidR="00323F53" w:rsidRDefault="00323F53" w:rsidP="0089095B">
      <w:pPr>
        <w:pStyle w:val="ListParagraph"/>
        <w:numPr>
          <w:ilvl w:val="0"/>
          <w:numId w:val="17"/>
        </w:numPr>
      </w:pPr>
      <w:r>
        <w:t>AJAX</w:t>
      </w:r>
    </w:p>
    <w:p w14:paraId="11D0C614" w14:textId="77777777" w:rsidR="0089095B" w:rsidRPr="0089095B" w:rsidRDefault="0089095B" w:rsidP="0089095B">
      <w:pPr>
        <w:pStyle w:val="ListParagraph"/>
        <w:numPr>
          <w:ilvl w:val="0"/>
          <w:numId w:val="17"/>
        </w:numPr>
      </w:pPr>
      <w:r>
        <w:t>Apache Commons DBCP</w:t>
      </w:r>
    </w:p>
    <w:p w14:paraId="114BB2F4" w14:textId="77777777" w:rsidR="0089095B" w:rsidRDefault="0089095B" w:rsidP="0089095B">
      <w:pPr>
        <w:pStyle w:val="ListParagraph"/>
        <w:numPr>
          <w:ilvl w:val="0"/>
          <w:numId w:val="17"/>
        </w:numPr>
      </w:pPr>
      <w:r>
        <w:t>Apache Tomcat</w:t>
      </w:r>
    </w:p>
    <w:p w14:paraId="201CEB45" w14:textId="77777777" w:rsidR="0089095B" w:rsidRDefault="0089095B" w:rsidP="0089095B">
      <w:pPr>
        <w:pStyle w:val="ListParagraph"/>
        <w:numPr>
          <w:ilvl w:val="0"/>
          <w:numId w:val="17"/>
        </w:numPr>
      </w:pPr>
      <w:r>
        <w:t>Maven 3</w:t>
      </w:r>
    </w:p>
    <w:p w14:paraId="107A8B7D" w14:textId="77777777" w:rsidR="0089095B" w:rsidRDefault="0089095B" w:rsidP="0089095B">
      <w:pPr>
        <w:pStyle w:val="ListParagraph"/>
        <w:numPr>
          <w:ilvl w:val="0"/>
          <w:numId w:val="17"/>
        </w:numPr>
      </w:pPr>
      <w:r>
        <w:t>Junit 4</w:t>
      </w:r>
    </w:p>
    <w:p w14:paraId="4845F095" w14:textId="77777777" w:rsidR="0089095B" w:rsidRDefault="0089095B" w:rsidP="0089095B">
      <w:pPr>
        <w:pStyle w:val="ListParagraph"/>
        <w:numPr>
          <w:ilvl w:val="0"/>
          <w:numId w:val="17"/>
        </w:numPr>
      </w:pPr>
      <w:r>
        <w:t>HTML</w:t>
      </w:r>
    </w:p>
    <w:p w14:paraId="3E2B6A7B" w14:textId="77777777" w:rsidR="0089095B" w:rsidRDefault="0089095B" w:rsidP="0089095B">
      <w:pPr>
        <w:pStyle w:val="ListParagraph"/>
        <w:numPr>
          <w:ilvl w:val="0"/>
          <w:numId w:val="17"/>
        </w:numPr>
      </w:pPr>
      <w:r>
        <w:t>CSS</w:t>
      </w:r>
    </w:p>
    <w:p w14:paraId="22A0CF2C" w14:textId="77777777" w:rsidR="0089095B" w:rsidRDefault="0089095B" w:rsidP="0089095B">
      <w:pPr>
        <w:pStyle w:val="ListParagraph"/>
        <w:numPr>
          <w:ilvl w:val="0"/>
          <w:numId w:val="17"/>
        </w:numPr>
      </w:pPr>
      <w:r>
        <w:t>Mozilla Firefox with Http Requester Add On</w:t>
      </w:r>
    </w:p>
    <w:p w14:paraId="0E388056" w14:textId="77777777" w:rsidR="0089095B" w:rsidRDefault="0089095B" w:rsidP="0089095B">
      <w:pPr>
        <w:pStyle w:val="ListParagraph"/>
        <w:numPr>
          <w:ilvl w:val="0"/>
          <w:numId w:val="17"/>
        </w:numPr>
      </w:pPr>
      <w:r>
        <w:t>Git</w:t>
      </w:r>
    </w:p>
    <w:p w14:paraId="28A0234F" w14:textId="77777777" w:rsidR="0089095B" w:rsidRDefault="0089095B" w:rsidP="0089095B">
      <w:pPr>
        <w:pStyle w:val="ListParagraph"/>
        <w:numPr>
          <w:ilvl w:val="0"/>
          <w:numId w:val="17"/>
        </w:numPr>
      </w:pPr>
      <w:r>
        <w:t>Eclipse Neon</w:t>
      </w:r>
    </w:p>
    <w:p w14:paraId="22774CCA" w14:textId="77777777" w:rsidR="0089095B" w:rsidRDefault="0089095B" w:rsidP="0089095B"/>
    <w:p w14:paraId="55C9B8F9" w14:textId="77777777" w:rsidR="0089095B" w:rsidRDefault="0089095B" w:rsidP="0089095B"/>
    <w:p w14:paraId="36CA0F42" w14:textId="77777777" w:rsidR="00FB047C" w:rsidRDefault="00FB047C">
      <w:pPr>
        <w:pStyle w:val="Heading1"/>
      </w:pPr>
      <w:bookmarkStart w:id="9" w:name="_Toc468284806"/>
      <w:r>
        <w:lastRenderedPageBreak/>
        <w:t>Installation</w:t>
      </w:r>
      <w:bookmarkEnd w:id="9"/>
    </w:p>
    <w:p w14:paraId="00B838E9" w14:textId="77777777" w:rsidR="00FB047C" w:rsidRDefault="00C42666" w:rsidP="00FB047C">
      <w:r>
        <w:t>Following are the steps to install and run the application</w:t>
      </w:r>
    </w:p>
    <w:p w14:paraId="6920DA29" w14:textId="0A913720" w:rsidR="006F6A1D" w:rsidRDefault="00C42666" w:rsidP="00FE3403">
      <w:pPr>
        <w:pStyle w:val="ListParagraph"/>
        <w:numPr>
          <w:ilvl w:val="0"/>
          <w:numId w:val="16"/>
        </w:numPr>
      </w:pPr>
      <w:r>
        <w:t>Clone project from Vijay’s Github account using the URL OR explode the attached zip file.</w:t>
      </w:r>
      <w:bookmarkStart w:id="10" w:name="_GoBack"/>
      <w:bookmarkEnd w:id="10"/>
    </w:p>
    <w:p w14:paraId="2C5E590C" w14:textId="77777777" w:rsidR="00C42666" w:rsidRDefault="00C42666" w:rsidP="00C42666">
      <w:pPr>
        <w:pStyle w:val="ListParagraph"/>
        <w:numPr>
          <w:ilvl w:val="0"/>
          <w:numId w:val="16"/>
        </w:numPr>
      </w:pPr>
      <w:r>
        <w:t>Change directory to TechnologyManagement folder.</w:t>
      </w:r>
    </w:p>
    <w:p w14:paraId="3A8AE864" w14:textId="77777777" w:rsidR="00C42666" w:rsidRDefault="00C42666" w:rsidP="00C42666">
      <w:pPr>
        <w:pStyle w:val="ListParagraph"/>
        <w:numPr>
          <w:ilvl w:val="0"/>
          <w:numId w:val="16"/>
        </w:numPr>
      </w:pPr>
      <w:r>
        <w:t>Run maven command to clean, just to be sure clean target directory</w:t>
      </w:r>
    </w:p>
    <w:p w14:paraId="7E0225A8" w14:textId="77777777" w:rsidR="006F6A1D" w:rsidRPr="006F6A1D" w:rsidRDefault="006F6A1D" w:rsidP="006F6A1D">
      <w:pPr>
        <w:pStyle w:val="ListParagraph"/>
        <w:rPr>
          <w:b/>
        </w:rPr>
      </w:pPr>
      <w:r w:rsidRPr="006F6A1D">
        <w:rPr>
          <w:b/>
        </w:rPr>
        <w:t>mvn clean</w:t>
      </w:r>
    </w:p>
    <w:p w14:paraId="336B9C5D" w14:textId="77777777" w:rsidR="00C42666" w:rsidRDefault="00C42666" w:rsidP="00C42666">
      <w:pPr>
        <w:pStyle w:val="ListParagraph"/>
        <w:numPr>
          <w:ilvl w:val="0"/>
          <w:numId w:val="16"/>
        </w:numPr>
      </w:pPr>
      <w:r>
        <w:t>Run maven command to package the deployable war file.</w:t>
      </w:r>
    </w:p>
    <w:p w14:paraId="425A58DA" w14:textId="77777777" w:rsidR="006F6A1D" w:rsidRPr="006F6A1D" w:rsidRDefault="006F6A1D" w:rsidP="006F6A1D">
      <w:pPr>
        <w:pStyle w:val="ListParagraph"/>
        <w:rPr>
          <w:b/>
        </w:rPr>
      </w:pPr>
      <w:r w:rsidRPr="006F6A1D">
        <w:rPr>
          <w:b/>
        </w:rPr>
        <w:t>mvn package</w:t>
      </w:r>
    </w:p>
    <w:p w14:paraId="1F0F7E76" w14:textId="360487B6" w:rsidR="00C42666" w:rsidRDefault="00C42666" w:rsidP="00C42666">
      <w:pPr>
        <w:pStyle w:val="ListParagraph"/>
        <w:numPr>
          <w:ilvl w:val="0"/>
          <w:numId w:val="16"/>
        </w:numPr>
      </w:pPr>
      <w:r>
        <w:t>Run the techmgmt.sql file to create database table and insert sample records</w:t>
      </w:r>
    </w:p>
    <w:p w14:paraId="66D71FDD" w14:textId="45A8DD16" w:rsidR="00FE3403" w:rsidRDefault="00FE3403" w:rsidP="00FE3403">
      <w:pPr>
        <w:pStyle w:val="ListParagraph"/>
      </w:pPr>
      <w:r>
        <w:t>SQL</w:t>
      </w:r>
    </w:p>
    <w:p w14:paraId="68E8965C" w14:textId="1DA5711A" w:rsidR="00FE3403" w:rsidRDefault="00FE3403" w:rsidP="00C42666">
      <w:pPr>
        <w:pStyle w:val="ListParagraph"/>
        <w:numPr>
          <w:ilvl w:val="0"/>
          <w:numId w:val="16"/>
        </w:numPr>
      </w:pPr>
      <w:r>
        <w:t>Update the techmgmt.properties file with your specific database properties.</w:t>
      </w:r>
    </w:p>
    <w:p w14:paraId="3073317C" w14:textId="5BCD2A9C" w:rsidR="00C42666" w:rsidRDefault="00C42666" w:rsidP="00C42666">
      <w:pPr>
        <w:pStyle w:val="ListParagraph"/>
        <w:numPr>
          <w:ilvl w:val="0"/>
          <w:numId w:val="16"/>
        </w:numPr>
      </w:pPr>
      <w:r>
        <w:t>Deploy the created war file in to application/web server. I used tomcat to deploy application.</w:t>
      </w:r>
    </w:p>
    <w:p w14:paraId="4E3E39DD" w14:textId="77777777" w:rsidR="00C42666" w:rsidRDefault="00C42666" w:rsidP="00C42666">
      <w:pPr>
        <w:pStyle w:val="ListParagraph"/>
        <w:numPr>
          <w:ilvl w:val="0"/>
          <w:numId w:val="16"/>
        </w:numPr>
      </w:pPr>
      <w:r>
        <w:t>Start the application/web server.</w:t>
      </w:r>
    </w:p>
    <w:p w14:paraId="443EA8A1" w14:textId="77777777" w:rsidR="0089095B" w:rsidRDefault="00C42666" w:rsidP="00C42666">
      <w:pPr>
        <w:pStyle w:val="ListParagraph"/>
        <w:numPr>
          <w:ilvl w:val="0"/>
          <w:numId w:val="16"/>
        </w:numPr>
      </w:pPr>
      <w:r>
        <w:t xml:space="preserve">Access url </w:t>
      </w:r>
    </w:p>
    <w:p w14:paraId="32D7FE0F" w14:textId="77777777" w:rsidR="00C42666" w:rsidRPr="00FB047C" w:rsidRDefault="00C42666" w:rsidP="006F6A1D">
      <w:pPr>
        <w:pStyle w:val="ListParagraph"/>
      </w:pPr>
      <w:r w:rsidRPr="0089095B">
        <w:t>http://&lt;</w:t>
      </w:r>
      <w:r w:rsidR="0089095B">
        <w:t xml:space="preserve">machine </w:t>
      </w:r>
      <w:r>
        <w:t xml:space="preserve">or ip </w:t>
      </w:r>
      <w:r w:rsidR="0089095B">
        <w:t>a</w:t>
      </w:r>
      <w:r>
        <w:t>ddress&gt;:&lt;</w:t>
      </w:r>
      <w:r w:rsidR="0089095B">
        <w:t>portn</w:t>
      </w:r>
      <w:r>
        <w:t>o&gt;/</w:t>
      </w:r>
      <w:r w:rsidRPr="00C42666">
        <w:t>TechnologyManagement/techView.html</w:t>
      </w:r>
    </w:p>
    <w:p w14:paraId="233A4990" w14:textId="77777777" w:rsidR="00926607" w:rsidRDefault="00926607">
      <w:pPr>
        <w:rPr>
          <w:rFonts w:asciiTheme="majorHAnsi" w:eastAsiaTheme="majorEastAsia" w:hAnsiTheme="majorHAnsi" w:cstheme="majorBidi"/>
          <w:color w:val="007789" w:themeColor="accent1" w:themeShade="BF"/>
          <w:sz w:val="32"/>
        </w:rPr>
      </w:pPr>
      <w:r>
        <w:br w:type="page"/>
      </w:r>
    </w:p>
    <w:p w14:paraId="0E24D110" w14:textId="77777777" w:rsidR="00C42666" w:rsidRDefault="00C42666">
      <w:pPr>
        <w:pStyle w:val="Heading1"/>
      </w:pPr>
      <w:bookmarkStart w:id="11" w:name="_Toc468284807"/>
      <w:r>
        <w:lastRenderedPageBreak/>
        <w:t>Architecture</w:t>
      </w:r>
      <w:bookmarkEnd w:id="11"/>
    </w:p>
    <w:p w14:paraId="35750BAF" w14:textId="77777777" w:rsidR="00C42666" w:rsidRDefault="00C42666" w:rsidP="00C42666"/>
    <w:p w14:paraId="664E0D3E" w14:textId="77777777" w:rsidR="00926607" w:rsidRDefault="00926607">
      <w:r>
        <w:br w:type="page"/>
      </w:r>
      <w:r>
        <w:rPr>
          <w:noProof/>
          <w:lang w:eastAsia="zh-CN"/>
        </w:rPr>
        <mc:AlternateContent>
          <mc:Choice Requires="wpg">
            <w:drawing>
              <wp:anchor distT="0" distB="0" distL="114300" distR="114300" simplePos="0" relativeHeight="251713536" behindDoc="0" locked="0" layoutInCell="1" allowOverlap="1" wp14:anchorId="15EAF21D" wp14:editId="7156F290">
                <wp:simplePos x="0" y="0"/>
                <wp:positionH relativeFrom="column">
                  <wp:posOffset>0</wp:posOffset>
                </wp:positionH>
                <wp:positionV relativeFrom="paragraph">
                  <wp:posOffset>0</wp:posOffset>
                </wp:positionV>
                <wp:extent cx="3359150" cy="5143500"/>
                <wp:effectExtent l="0" t="0" r="12700" b="19050"/>
                <wp:wrapNone/>
                <wp:docPr id="41" name="Group 41"/>
                <wp:cNvGraphicFramePr/>
                <a:graphic xmlns:a="http://schemas.openxmlformats.org/drawingml/2006/main">
                  <a:graphicData uri="http://schemas.microsoft.com/office/word/2010/wordprocessingGroup">
                    <wpg:wgp>
                      <wpg:cNvGrpSpPr/>
                      <wpg:grpSpPr>
                        <a:xfrm>
                          <a:off x="0" y="0"/>
                          <a:ext cx="3359150" cy="5143500"/>
                          <a:chOff x="0" y="0"/>
                          <a:chExt cx="3359150" cy="5143500"/>
                        </a:xfrm>
                      </wpg:grpSpPr>
                      <wpg:grpSp>
                        <wpg:cNvPr id="12" name="Group 12"/>
                        <wpg:cNvGrpSpPr/>
                        <wpg:grpSpPr>
                          <a:xfrm>
                            <a:off x="0" y="1543050"/>
                            <a:ext cx="3359150" cy="3600450"/>
                            <a:chOff x="0" y="0"/>
                            <a:chExt cx="3359150" cy="3600450"/>
                          </a:xfrm>
                        </wpg:grpSpPr>
                        <wps:wsp>
                          <wps:cNvPr id="2" name="Rectangle 2"/>
                          <wps:cNvSpPr/>
                          <wps:spPr>
                            <a:xfrm>
                              <a:off x="0" y="0"/>
                              <a:ext cx="3359150" cy="26606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9A2E01" w14:textId="77777777" w:rsidR="00926607" w:rsidRPr="00F037E1" w:rsidRDefault="00926607" w:rsidP="00926607">
                                <w:pPr>
                                  <w:jc w:val="center"/>
                                  <w:rPr>
                                    <w:b/>
                                    <w:lang w:val="en-IN"/>
                                  </w:rPr>
                                </w:pPr>
                                <w:r w:rsidRPr="00F037E1">
                                  <w:rPr>
                                    <w:b/>
                                    <w:lang w:val="en-IN"/>
                                  </w:rPr>
                                  <w:t>Technology Management System</w:t>
                                </w:r>
                              </w:p>
                              <w:p w14:paraId="45E3CFFA" w14:textId="77777777" w:rsidR="00926607" w:rsidRDefault="00926607" w:rsidP="00926607">
                                <w:pPr>
                                  <w:jc w:val="center"/>
                                  <w:rPr>
                                    <w:lang w:val="en-IN"/>
                                  </w:rPr>
                                </w:pPr>
                              </w:p>
                              <w:p w14:paraId="4FAE8E13" w14:textId="77777777" w:rsidR="00926607" w:rsidRDefault="00926607" w:rsidP="00926607">
                                <w:pPr>
                                  <w:jc w:val="center"/>
                                  <w:rPr>
                                    <w:lang w:val="en-IN"/>
                                  </w:rPr>
                                </w:pPr>
                                <w:r>
                                  <w:rPr>
                                    <w:lang w:val="en-IN"/>
                                  </w:rPr>
                                  <w:t>AJAX calls</w:t>
                                </w:r>
                              </w:p>
                              <w:p w14:paraId="768D4A16" w14:textId="77777777" w:rsidR="00926607" w:rsidRDefault="00926607" w:rsidP="00926607">
                                <w:pPr>
                                  <w:jc w:val="center"/>
                                  <w:rPr>
                                    <w:lang w:val="en-IN"/>
                                  </w:rPr>
                                </w:pPr>
                              </w:p>
                              <w:p w14:paraId="2560305F" w14:textId="77777777" w:rsidR="00926607" w:rsidRDefault="00926607" w:rsidP="00926607">
                                <w:pPr>
                                  <w:jc w:val="center"/>
                                  <w:rPr>
                                    <w:lang w:val="en-IN"/>
                                  </w:rPr>
                                </w:pPr>
                              </w:p>
                              <w:p w14:paraId="762C6215" w14:textId="77777777" w:rsidR="00926607" w:rsidRDefault="00926607" w:rsidP="00926607">
                                <w:pPr>
                                  <w:jc w:val="center"/>
                                  <w:rPr>
                                    <w:lang w:val="en-IN"/>
                                  </w:rPr>
                                </w:pPr>
                              </w:p>
                              <w:p w14:paraId="1FBBBAF7" w14:textId="77777777" w:rsidR="00926607" w:rsidRDefault="00926607" w:rsidP="00926607">
                                <w:pPr>
                                  <w:jc w:val="center"/>
                                  <w:rPr>
                                    <w:lang w:val="en-IN"/>
                                  </w:rPr>
                                </w:pPr>
                              </w:p>
                              <w:p w14:paraId="0000489C" w14:textId="77777777" w:rsidR="00926607" w:rsidRDefault="00926607" w:rsidP="00926607">
                                <w:pPr>
                                  <w:jc w:val="center"/>
                                  <w:rPr>
                                    <w:lang w:val="en-IN"/>
                                  </w:rPr>
                                </w:pPr>
                              </w:p>
                              <w:p w14:paraId="25EE48F6" w14:textId="77777777" w:rsidR="00926607" w:rsidRDefault="00926607" w:rsidP="00926607">
                                <w:pPr>
                                  <w:jc w:val="center"/>
                                  <w:rPr>
                                    <w:lang w:val="en-IN"/>
                                  </w:rPr>
                                </w:pPr>
                              </w:p>
                              <w:p w14:paraId="4171D95D" w14:textId="77777777" w:rsidR="00926607" w:rsidRPr="00F037E1" w:rsidRDefault="00926607" w:rsidP="0092660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12750" y="34925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6C49B" w14:textId="77777777" w:rsidR="00926607" w:rsidRPr="006F6A1D" w:rsidRDefault="00926607" w:rsidP="00926607">
                                <w:pPr>
                                  <w:jc w:val="center"/>
                                  <w:rPr>
                                    <w:lang w:val="en-IN"/>
                                  </w:rPr>
                                </w:pPr>
                                <w:r>
                                  <w:rPr>
                                    <w:lang w:val="en-IN"/>
                                  </w:rPr>
                                  <w:t>View (Angular JS, HTML,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2750" y="9525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CD7A9" w14:textId="77777777" w:rsidR="00926607" w:rsidRPr="006F6A1D" w:rsidRDefault="00926607" w:rsidP="00926607">
                                <w:pPr>
                                  <w:jc w:val="center"/>
                                  <w:rPr>
                                    <w:lang w:val="en-IN"/>
                                  </w:rPr>
                                </w:pPr>
                                <w:r>
                                  <w:rPr>
                                    <w:lang w:val="en-IN"/>
                                  </w:rPr>
                                  <w:t>Controller (Spring REST, 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38150" y="14986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078EF" w14:textId="77777777" w:rsidR="00926607" w:rsidRPr="006F6A1D" w:rsidRDefault="00926607" w:rsidP="00926607">
                                <w:pPr>
                                  <w:jc w:val="center"/>
                                  <w:rPr>
                                    <w:lang w:val="en-IN"/>
                                  </w:rPr>
                                </w:pPr>
                                <w:r>
                                  <w:rPr>
                                    <w:lang w:val="en-IN"/>
                                  </w:rPr>
                                  <w:t>Service (</w:t>
                                </w:r>
                                <w:r>
                                  <w:rPr>
                                    <w:lang w:val="en-IN"/>
                                  </w:rPr>
                                  <w:t>Spring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5450" y="2070100"/>
                              <a:ext cx="24384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E9A3F" w14:textId="77777777" w:rsidR="00926607" w:rsidRPr="006F6A1D" w:rsidRDefault="00926607" w:rsidP="00926607">
                                <w:pPr>
                                  <w:jc w:val="center"/>
                                  <w:rPr>
                                    <w:lang w:val="en-IN"/>
                                  </w:rPr>
                                </w:pPr>
                                <w:r>
                                  <w:rPr>
                                    <w:lang w:val="en-IN"/>
                                  </w:rPr>
                                  <w:t>DAO (Spring 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857250" y="2838450"/>
                              <a:ext cx="1562100" cy="762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E9C408" w14:textId="77777777" w:rsidR="00926607" w:rsidRPr="00F037E1" w:rsidRDefault="00926607" w:rsidP="00926607">
                                <w:pPr>
                                  <w:jc w:val="center"/>
                                  <w:rPr>
                                    <w:lang w:val="en-IN"/>
                                  </w:rPr>
                                </w:pPr>
                                <w:r>
                                  <w:rPr>
                                    <w:lang w:val="en-IN"/>
                                  </w:rPr>
                                  <w:t>TECH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276350" y="742950"/>
                              <a:ext cx="45719" cy="215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581150" y="1327150"/>
                              <a:ext cx="0" cy="184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593850" y="1873250"/>
                              <a:ext cx="0" cy="184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536700" y="2451100"/>
                              <a:ext cx="45719"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Smiley Face 23"/>
                        <wps:cNvSpPr/>
                        <wps:spPr>
                          <a:xfrm>
                            <a:off x="1409700" y="0"/>
                            <a:ext cx="539750" cy="5080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682750" y="508000"/>
                            <a:ext cx="0" cy="1377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EAF21D" id="Group 41" o:spid="_x0000_s1026" style="position:absolute;margin-left:0;margin-top:0;width:264.5pt;height:405pt;z-index:251713536" coordsize="33591,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">
                <v:group id="Group 12" o:spid="_x0000_s1027" style="position:absolute;top:15430;width:33591;height:36005" coordsize="33591,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8" style="position:absolute;width:33591;height:26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" fillcolor="#f2f2f2 [3052]" strokecolor="#004f5b [1604]" strokeweight="2pt">
                    <v:textbox>
                      <w:txbxContent>
                        <w:p w14:paraId="509A2E01" w14:textId="77777777" w:rsidR="00926607" w:rsidRPr="00F037E1" w:rsidRDefault="00926607" w:rsidP="00926607">
                          <w:pPr>
                            <w:jc w:val="center"/>
                            <w:rPr>
                              <w:b/>
                              <w:lang w:val="en-IN"/>
                            </w:rPr>
                          </w:pPr>
                          <w:r w:rsidRPr="00F037E1">
                            <w:rPr>
                              <w:b/>
                              <w:lang w:val="en-IN"/>
                            </w:rPr>
                            <w:t>Technology Management System</w:t>
                          </w:r>
                        </w:p>
                        <w:p w14:paraId="45E3CFFA" w14:textId="77777777" w:rsidR="00926607" w:rsidRDefault="00926607" w:rsidP="00926607">
                          <w:pPr>
                            <w:jc w:val="center"/>
                            <w:rPr>
                              <w:lang w:val="en-IN"/>
                            </w:rPr>
                          </w:pPr>
                        </w:p>
                        <w:p w14:paraId="4FAE8E13" w14:textId="77777777" w:rsidR="00926607" w:rsidRDefault="00926607" w:rsidP="00926607">
                          <w:pPr>
                            <w:jc w:val="center"/>
                            <w:rPr>
                              <w:lang w:val="en-IN"/>
                            </w:rPr>
                          </w:pPr>
                          <w:r>
                            <w:rPr>
                              <w:lang w:val="en-IN"/>
                            </w:rPr>
                            <w:t>AJAX calls</w:t>
                          </w:r>
                        </w:p>
                        <w:p w14:paraId="768D4A16" w14:textId="77777777" w:rsidR="00926607" w:rsidRDefault="00926607" w:rsidP="00926607">
                          <w:pPr>
                            <w:jc w:val="center"/>
                            <w:rPr>
                              <w:lang w:val="en-IN"/>
                            </w:rPr>
                          </w:pPr>
                        </w:p>
                        <w:p w14:paraId="2560305F" w14:textId="77777777" w:rsidR="00926607" w:rsidRDefault="00926607" w:rsidP="00926607">
                          <w:pPr>
                            <w:jc w:val="center"/>
                            <w:rPr>
                              <w:lang w:val="en-IN"/>
                            </w:rPr>
                          </w:pPr>
                        </w:p>
                        <w:p w14:paraId="762C6215" w14:textId="77777777" w:rsidR="00926607" w:rsidRDefault="00926607" w:rsidP="00926607">
                          <w:pPr>
                            <w:jc w:val="center"/>
                            <w:rPr>
                              <w:lang w:val="en-IN"/>
                            </w:rPr>
                          </w:pPr>
                        </w:p>
                        <w:p w14:paraId="1FBBBAF7" w14:textId="77777777" w:rsidR="00926607" w:rsidRDefault="00926607" w:rsidP="00926607">
                          <w:pPr>
                            <w:jc w:val="center"/>
                            <w:rPr>
                              <w:lang w:val="en-IN"/>
                            </w:rPr>
                          </w:pPr>
                        </w:p>
                        <w:p w14:paraId="0000489C" w14:textId="77777777" w:rsidR="00926607" w:rsidRDefault="00926607" w:rsidP="00926607">
                          <w:pPr>
                            <w:jc w:val="center"/>
                            <w:rPr>
                              <w:lang w:val="en-IN"/>
                            </w:rPr>
                          </w:pPr>
                        </w:p>
                        <w:p w14:paraId="25EE48F6" w14:textId="77777777" w:rsidR="00926607" w:rsidRDefault="00926607" w:rsidP="00926607">
                          <w:pPr>
                            <w:jc w:val="center"/>
                            <w:rPr>
                              <w:lang w:val="en-IN"/>
                            </w:rPr>
                          </w:pPr>
                        </w:p>
                        <w:p w14:paraId="4171D95D" w14:textId="77777777" w:rsidR="00926607" w:rsidRPr="00F037E1" w:rsidRDefault="00926607" w:rsidP="00926607">
                          <w:pPr>
                            <w:jc w:val="center"/>
                            <w:rPr>
                              <w:lang w:val="en-IN"/>
                            </w:rPr>
                          </w:pPr>
                        </w:p>
                      </w:txbxContent>
                    </v:textbox>
                  </v:rect>
                  <v:rect id="Rectangle 3" o:spid="_x0000_s1029" style="position:absolute;left:4127;top:3492;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00a0b8 [3204]" strokecolor="#004f5b [1604]" strokeweight="2pt">
                    <v:textbox>
                      <w:txbxContent>
                        <w:p w14:paraId="2DF6C49B" w14:textId="77777777" w:rsidR="00926607" w:rsidRPr="006F6A1D" w:rsidRDefault="00926607" w:rsidP="00926607">
                          <w:pPr>
                            <w:jc w:val="center"/>
                            <w:rPr>
                              <w:lang w:val="en-IN"/>
                            </w:rPr>
                          </w:pPr>
                          <w:r>
                            <w:rPr>
                              <w:lang w:val="en-IN"/>
                            </w:rPr>
                            <w:t>View (Angular JS, HTML, CSS)</w:t>
                          </w:r>
                        </w:p>
                      </w:txbxContent>
                    </v:textbox>
                  </v:rect>
                  <v:rect id="Rectangle 4" o:spid="_x0000_s1030" style="position:absolute;left:4127;top:9525;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00a0b8 [3204]" strokecolor="#004f5b [1604]" strokeweight="2pt">
                    <v:textbox>
                      <w:txbxContent>
                        <w:p w14:paraId="0DFCD7A9" w14:textId="77777777" w:rsidR="00926607" w:rsidRPr="006F6A1D" w:rsidRDefault="00926607" w:rsidP="00926607">
                          <w:pPr>
                            <w:jc w:val="center"/>
                            <w:rPr>
                              <w:lang w:val="en-IN"/>
                            </w:rPr>
                          </w:pPr>
                          <w:r>
                            <w:rPr>
                              <w:lang w:val="en-IN"/>
                            </w:rPr>
                            <w:t>Controller (Spring REST, Servlet)</w:t>
                          </w:r>
                        </w:p>
                      </w:txbxContent>
                    </v:textbox>
                  </v:rect>
                  <v:rect id="Rectangle 5" o:spid="_x0000_s1031" style="position:absolute;left:4381;top:14986;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00a0b8 [3204]" strokecolor="#004f5b [1604]" strokeweight="2pt">
                    <v:textbox>
                      <w:txbxContent>
                        <w:p w14:paraId="7A6078EF" w14:textId="77777777" w:rsidR="00926607" w:rsidRPr="006F6A1D" w:rsidRDefault="00926607" w:rsidP="00926607">
                          <w:pPr>
                            <w:jc w:val="center"/>
                            <w:rPr>
                              <w:lang w:val="en-IN"/>
                            </w:rPr>
                          </w:pPr>
                          <w:r>
                            <w:rPr>
                              <w:lang w:val="en-IN"/>
                            </w:rPr>
                            <w:t>Service (</w:t>
                          </w:r>
                          <w:r>
                            <w:rPr>
                              <w:lang w:val="en-IN"/>
                            </w:rPr>
                            <w:t>Spring )</w:t>
                          </w:r>
                        </w:p>
                      </w:txbxContent>
                    </v:textbox>
                  </v:rect>
                  <v:rect id="Rectangle 6" o:spid="_x0000_s1032" style="position:absolute;left:4254;top:20701;width:2438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00a0b8 [3204]" strokecolor="#004f5b [1604]" strokeweight="2pt">
                    <v:textbox>
                      <w:txbxContent>
                        <w:p w14:paraId="007E9A3F" w14:textId="77777777" w:rsidR="00926607" w:rsidRPr="006F6A1D" w:rsidRDefault="00926607" w:rsidP="00926607">
                          <w:pPr>
                            <w:jc w:val="center"/>
                            <w:rPr>
                              <w:lang w:val="en-IN"/>
                            </w:rPr>
                          </w:pPr>
                          <w:r>
                            <w:rPr>
                              <w:lang w:val="en-IN"/>
                            </w:rPr>
                            <w:t>DAO (Spring JDBC)</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3" type="#_x0000_t132" style="position:absolute;left:8572;top:28384;width:15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" fillcolor="#00a0b8 [3204]" strokecolor="#004f5b [1604]" strokeweight="2pt">
                    <v:textbox>
                      <w:txbxContent>
                        <w:p w14:paraId="5BE9C408" w14:textId="77777777" w:rsidR="00926607" w:rsidRPr="00F037E1" w:rsidRDefault="00926607" w:rsidP="00926607">
                          <w:pPr>
                            <w:jc w:val="center"/>
                            <w:rPr>
                              <w:lang w:val="en-IN"/>
                            </w:rPr>
                          </w:pPr>
                          <w:r>
                            <w:rPr>
                              <w:lang w:val="en-IN"/>
                            </w:rPr>
                            <w:t>TECH (MySQL)</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12763;top:7429;width:457;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" strokecolor="#0097ae [3044]">
                    <v:stroke startarrow="block" endarrow="block"/>
                  </v:shape>
                  <v:shape id="Straight Arrow Connector 9" o:spid="_x0000_s1035" type="#_x0000_t32" style="position:absolute;left:15811;top:13271;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" strokecolor="#0097ae [3044]">
                    <v:stroke startarrow="block" endarrow="block"/>
                  </v:shape>
                  <v:shape id="Straight Arrow Connector 10" o:spid="_x0000_s1036" type="#_x0000_t32" style="position:absolute;left:15938;top:18732;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" strokecolor="#0097ae [3044]">
                    <v:stroke startarrow="block" endarrow="block"/>
                  </v:shape>
                  <v:shape id="Straight Arrow Connector 11" o:spid="_x0000_s1037" type="#_x0000_t32" style="position:absolute;left:15367;top:24511;width:457;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" strokecolor="#0097ae [3044]">
                    <v:stroke startarrow="block" endarrow="block"/>
                  </v:shape>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38" type="#_x0000_t96" style="position:absolute;left:14097;width:5397;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" fillcolor="#00a0b8 [3204]" strokecolor="#004f5b [1604]" strokeweight="2pt"/>
                <v:shape id="Straight Arrow Connector 25" o:spid="_x0000_s1039" type="#_x0000_t32" style="position:absolute;left:16827;top:5080;width:0;height:1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" strokecolor="#0097ae [3044]">
                  <v:stroke startarrow="block" endarrow="block"/>
                </v:shape>
              </v:group>
            </w:pict>
          </mc:Fallback>
        </mc:AlternateContent>
      </w:r>
    </w:p>
    <w:p w14:paraId="5B5EE71A" w14:textId="77777777" w:rsidR="00323F53" w:rsidRDefault="00323F53" w:rsidP="00F037E1"/>
    <w:p w14:paraId="62D4B9A5" w14:textId="77777777" w:rsidR="00F037E1" w:rsidRDefault="00F037E1" w:rsidP="00F037E1">
      <w:r>
        <w:t>TMS is developed using MVC architecture.</w:t>
      </w:r>
    </w:p>
    <w:p w14:paraId="15E2C9AF" w14:textId="77777777" w:rsidR="00F037E1" w:rsidRDefault="00F037E1" w:rsidP="00F037E1">
      <w:r w:rsidRPr="002005FF">
        <w:rPr>
          <w:b/>
        </w:rPr>
        <w:t>View</w:t>
      </w:r>
      <w:r>
        <w:t xml:space="preserve"> is the HTML page which is developed using Angular JS, HTML, CSS, JSON</w:t>
      </w:r>
    </w:p>
    <w:p w14:paraId="385FF0C7" w14:textId="77777777" w:rsidR="00F037E1" w:rsidRDefault="00F037E1" w:rsidP="00F037E1">
      <w:r w:rsidRPr="002005FF">
        <w:rPr>
          <w:b/>
        </w:rPr>
        <w:t>Controller</w:t>
      </w:r>
      <w:r>
        <w:t xml:space="preserve"> is a Spring RESTful controller which defines and implements add, update, delete and list </w:t>
      </w:r>
      <w:r w:rsidR="002005FF">
        <w:t>services. These services consumes/produces JSON data as a result. Data binding is done using Jackson.</w:t>
      </w:r>
    </w:p>
    <w:p w14:paraId="53A4D098" w14:textId="77777777" w:rsidR="002005FF" w:rsidRDefault="002005FF" w:rsidP="00F037E1">
      <w:r>
        <w:t>Rest Controller gets the data by invoking the methods on TechnologyService class which is injected and autowired by type.</w:t>
      </w:r>
    </w:p>
    <w:p w14:paraId="74E329F0" w14:textId="77777777" w:rsidR="002005FF" w:rsidRDefault="002005FF" w:rsidP="00F037E1">
      <w:r w:rsidRPr="002005FF">
        <w:rPr>
          <w:b/>
        </w:rPr>
        <w:t>Model</w:t>
      </w:r>
      <w:r>
        <w:t xml:space="preserve"> comprises of Service and DAO classes. Service works as Façade to the controller. Service get the data by making calls to the TechnologyDAO class which is injected and autowired by type.</w:t>
      </w:r>
    </w:p>
    <w:p w14:paraId="49CCCA68" w14:textId="77777777" w:rsidR="002005FF" w:rsidRDefault="002005FF" w:rsidP="00F037E1">
      <w:r>
        <w:t>DAO class uses JdbcTemplate of Spring JDBC to execute database queries.</w:t>
      </w:r>
      <w:r w:rsidR="00323F53">
        <w:t xml:space="preserve"> TechnologyRowMapper utility class is used to bind the database values to the enity property.</w:t>
      </w:r>
    </w:p>
    <w:p w14:paraId="507DD91D" w14:textId="77777777" w:rsidR="00926607" w:rsidRDefault="00926607">
      <w:pPr>
        <w:rPr>
          <w:rFonts w:asciiTheme="majorHAnsi" w:eastAsiaTheme="majorEastAsia" w:hAnsiTheme="majorHAnsi" w:cstheme="majorBidi"/>
          <w:color w:val="007789" w:themeColor="accent1" w:themeShade="BF"/>
          <w:sz w:val="32"/>
        </w:rPr>
      </w:pPr>
      <w:r>
        <w:br w:type="page"/>
      </w:r>
    </w:p>
    <w:p w14:paraId="06FF0581" w14:textId="77777777" w:rsidR="00FB047C" w:rsidRDefault="00FB047C">
      <w:pPr>
        <w:pStyle w:val="Heading1"/>
      </w:pPr>
      <w:bookmarkStart w:id="12" w:name="_Toc468284808"/>
      <w:r>
        <w:lastRenderedPageBreak/>
        <w:t>Design Models</w:t>
      </w:r>
      <w:bookmarkEnd w:id="12"/>
    </w:p>
    <w:p w14:paraId="0082E2C9" w14:textId="77777777" w:rsidR="00FB047C" w:rsidRDefault="00FB047C" w:rsidP="00FB047C">
      <w:pPr>
        <w:pStyle w:val="Heading2"/>
      </w:pPr>
      <w:bookmarkStart w:id="13" w:name="_Toc468284809"/>
      <w:r>
        <w:t>Use Cases</w:t>
      </w:r>
      <w:bookmarkEnd w:id="13"/>
    </w:p>
    <w:p w14:paraId="3842DFFC" w14:textId="77777777" w:rsidR="00926607" w:rsidRDefault="00926607">
      <w:pPr>
        <w:rPr>
          <w:rFonts w:asciiTheme="majorHAnsi" w:eastAsiaTheme="majorEastAsia" w:hAnsiTheme="majorHAnsi" w:cstheme="majorBidi"/>
          <w:caps/>
          <w:color w:val="007789" w:themeColor="accent1" w:themeShade="BF"/>
          <w:sz w:val="24"/>
        </w:rPr>
      </w:pPr>
      <w:r>
        <w:rPr>
          <w:noProof/>
          <w:lang w:eastAsia="zh-CN"/>
        </w:rPr>
        <mc:AlternateContent>
          <mc:Choice Requires="wpg">
            <w:drawing>
              <wp:anchor distT="0" distB="0" distL="114300" distR="114300" simplePos="0" relativeHeight="251715584" behindDoc="0" locked="0" layoutInCell="1" allowOverlap="1" wp14:anchorId="17552286" wp14:editId="381A23A8">
                <wp:simplePos x="0" y="0"/>
                <wp:positionH relativeFrom="column">
                  <wp:posOffset>914400</wp:posOffset>
                </wp:positionH>
                <wp:positionV relativeFrom="paragraph">
                  <wp:posOffset>481965</wp:posOffset>
                </wp:positionV>
                <wp:extent cx="3282950" cy="3892550"/>
                <wp:effectExtent l="0" t="0" r="12700" b="12700"/>
                <wp:wrapNone/>
                <wp:docPr id="44" name="Group 44"/>
                <wp:cNvGraphicFramePr/>
                <a:graphic xmlns:a="http://schemas.openxmlformats.org/drawingml/2006/main">
                  <a:graphicData uri="http://schemas.microsoft.com/office/word/2010/wordprocessingGroup">
                    <wpg:wgp>
                      <wpg:cNvGrpSpPr/>
                      <wpg:grpSpPr>
                        <a:xfrm>
                          <a:off x="0" y="0"/>
                          <a:ext cx="3282950" cy="3892550"/>
                          <a:chOff x="0" y="0"/>
                          <a:chExt cx="3282950" cy="3892550"/>
                        </a:xfrm>
                      </wpg:grpSpPr>
                      <wps:wsp>
                        <wps:cNvPr id="26" name="Oval 26"/>
                        <wps:cNvSpPr/>
                        <wps:spPr>
                          <a:xfrm>
                            <a:off x="1593850" y="0"/>
                            <a:ext cx="1689100" cy="389255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841500" y="450850"/>
                            <a:ext cx="120015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3F06E" w14:textId="77777777" w:rsidR="00926607" w:rsidRPr="00FF30BC" w:rsidRDefault="00926607" w:rsidP="00926607">
                              <w:pPr>
                                <w:jc w:val="center"/>
                                <w:rPr>
                                  <w:sz w:val="14"/>
                                  <w:lang w:val="en-IN"/>
                                </w:rPr>
                              </w:pPr>
                              <w:r w:rsidRPr="00FF30BC">
                                <w:rPr>
                                  <w:sz w:val="14"/>
                                  <w:lang w:val="en-IN"/>
                                </w:rPr>
                                <w:t>Add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03400" y="1130300"/>
                            <a:ext cx="13335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52F4F" w14:textId="77777777" w:rsidR="00926607" w:rsidRPr="00FF30BC" w:rsidRDefault="00926607" w:rsidP="00926607">
                              <w:pPr>
                                <w:jc w:val="center"/>
                                <w:rPr>
                                  <w:sz w:val="14"/>
                                  <w:lang w:val="en-IN"/>
                                </w:rPr>
                              </w:pPr>
                              <w:r w:rsidRPr="00FF30BC">
                                <w:rPr>
                                  <w:sz w:val="14"/>
                                  <w:lang w:val="en-IN"/>
                                </w:rPr>
                                <w:t>Update technology</w:t>
                              </w:r>
                            </w:p>
                            <w:p w14:paraId="0494BDEC" w14:textId="77777777" w:rsidR="00926607" w:rsidRDefault="00926607" w:rsidP="009266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733550" y="1841500"/>
                            <a:ext cx="13843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3D4F69" w14:textId="77777777" w:rsidR="00926607" w:rsidRPr="00FF30BC" w:rsidRDefault="00926607" w:rsidP="00926607">
                              <w:pPr>
                                <w:jc w:val="center"/>
                                <w:rPr>
                                  <w:sz w:val="14"/>
                                  <w:lang w:val="en-IN"/>
                                </w:rPr>
                              </w:pPr>
                              <w:r w:rsidRPr="00FF30BC">
                                <w:rPr>
                                  <w:sz w:val="14"/>
                                  <w:lang w:val="en-IN"/>
                                </w:rPr>
                                <w:t>Delete Techno</w:t>
                              </w:r>
                              <w:r>
                                <w:rPr>
                                  <w:sz w:val="14"/>
                                  <w:lang w:val="en-IN"/>
                                </w:rPr>
                                <w:t>l</w:t>
                              </w:r>
                              <w:r w:rsidRPr="00FF30BC">
                                <w:rPr>
                                  <w:sz w:val="14"/>
                                  <w:lang w:val="en-IN"/>
                                </w:rPr>
                                <w:t>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673100"/>
                            <a:ext cx="673100" cy="1536700"/>
                            <a:chOff x="0" y="0"/>
                            <a:chExt cx="673100" cy="1536700"/>
                          </a:xfrm>
                        </wpg:grpSpPr>
                        <wps:wsp>
                          <wps:cNvPr id="32" name="Straight Connector 32"/>
                          <wps:cNvCnPr/>
                          <wps:spPr>
                            <a:xfrm flipH="1">
                              <a:off x="311150" y="558800"/>
                              <a:ext cx="12700" cy="6286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Oval 31"/>
                          <wps:cNvSpPr/>
                          <wps:spPr>
                            <a:xfrm>
                              <a:off x="57150" y="0"/>
                              <a:ext cx="571500" cy="571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850900"/>
                              <a:ext cx="6731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63500" y="1155700"/>
                              <a:ext cx="247650" cy="3365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298450" y="1155700"/>
                              <a:ext cx="2667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 name="Straight Arrow Connector 37"/>
                        <wps:cNvCnPr/>
                        <wps:spPr>
                          <a:xfrm flipV="1">
                            <a:off x="806450" y="781050"/>
                            <a:ext cx="1060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819150" y="1447800"/>
                            <a:ext cx="9779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781050" y="1816100"/>
                            <a:ext cx="9334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Oval 30"/>
                        <wps:cNvSpPr/>
                        <wps:spPr>
                          <a:xfrm>
                            <a:off x="1841500" y="2578100"/>
                            <a:ext cx="1193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8104E" w14:textId="77777777" w:rsidR="00926607" w:rsidRPr="00FF30BC" w:rsidRDefault="00926607" w:rsidP="00926607">
                              <w:pPr>
                                <w:jc w:val="center"/>
                                <w:rPr>
                                  <w:sz w:val="14"/>
                                  <w:lang w:val="en-IN"/>
                                </w:rPr>
                              </w:pPr>
                              <w:r w:rsidRPr="00FF30BC">
                                <w:rPr>
                                  <w:sz w:val="14"/>
                                  <w:lang w:val="en-IN"/>
                                </w:rPr>
                                <w:t>List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768350" y="2019300"/>
                            <a:ext cx="11112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552286" id="Group 44" o:spid="_x0000_s1040" style="position:absolute;margin-left:1in;margin-top:37.95pt;width:258.5pt;height:306.5pt;z-index:251715584" coordsize="32829,3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">
                <v:oval id="Oval 26" o:spid="_x0000_s1041" style="position:absolute;left:15938;width:16891;height:3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" fillcolor="#b3bcca [1311]" strokecolor="#004f5b [1604]" strokeweight="2pt"/>
                <v:oval id="Oval 27" o:spid="_x0000_s1042" style="position:absolute;left:18415;top:4508;width:1200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fillcolor="#00a0b8 [3204]" strokecolor="#004f5b [1604]" strokeweight="2pt">
                  <v:textbox>
                    <w:txbxContent>
                      <w:p w14:paraId="0A53F06E" w14:textId="77777777" w:rsidR="00926607" w:rsidRPr="00FF30BC" w:rsidRDefault="00926607" w:rsidP="00926607">
                        <w:pPr>
                          <w:jc w:val="center"/>
                          <w:rPr>
                            <w:sz w:val="14"/>
                            <w:lang w:val="en-IN"/>
                          </w:rPr>
                        </w:pPr>
                        <w:r w:rsidRPr="00FF30BC">
                          <w:rPr>
                            <w:sz w:val="14"/>
                            <w:lang w:val="en-IN"/>
                          </w:rPr>
                          <w:t>Add technology</w:t>
                        </w:r>
                      </w:p>
                    </w:txbxContent>
                  </v:textbox>
                </v:oval>
                <v:oval id="Oval 28" o:spid="_x0000_s1043" style="position:absolute;left:18034;top:11303;width:13335;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fillcolor="#00a0b8 [3204]" strokecolor="#004f5b [1604]" strokeweight="2pt">
                  <v:textbox>
                    <w:txbxContent>
                      <w:p w14:paraId="43252F4F" w14:textId="77777777" w:rsidR="00926607" w:rsidRPr="00FF30BC" w:rsidRDefault="00926607" w:rsidP="00926607">
                        <w:pPr>
                          <w:jc w:val="center"/>
                          <w:rPr>
                            <w:sz w:val="14"/>
                            <w:lang w:val="en-IN"/>
                          </w:rPr>
                        </w:pPr>
                        <w:r w:rsidRPr="00FF30BC">
                          <w:rPr>
                            <w:sz w:val="14"/>
                            <w:lang w:val="en-IN"/>
                          </w:rPr>
                          <w:t>Update technology</w:t>
                        </w:r>
                      </w:p>
                      <w:p w14:paraId="0494BDEC" w14:textId="77777777" w:rsidR="00926607" w:rsidRDefault="00926607" w:rsidP="00926607">
                        <w:pPr>
                          <w:jc w:val="center"/>
                        </w:pPr>
                      </w:p>
                    </w:txbxContent>
                  </v:textbox>
                </v:oval>
                <v:oval id="Oval 29" o:spid="_x0000_s1044" style="position:absolute;left:17335;top:18415;width:1384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fillcolor="#00a0b8 [3204]" strokecolor="#004f5b [1604]" strokeweight="2pt">
                  <v:textbox>
                    <w:txbxContent>
                      <w:p w14:paraId="683D4F69" w14:textId="77777777" w:rsidR="00926607" w:rsidRPr="00FF30BC" w:rsidRDefault="00926607" w:rsidP="00926607">
                        <w:pPr>
                          <w:jc w:val="center"/>
                          <w:rPr>
                            <w:sz w:val="14"/>
                            <w:lang w:val="en-IN"/>
                          </w:rPr>
                        </w:pPr>
                        <w:r w:rsidRPr="00FF30BC">
                          <w:rPr>
                            <w:sz w:val="14"/>
                            <w:lang w:val="en-IN"/>
                          </w:rPr>
                          <w:t>Delete Techno</w:t>
                        </w:r>
                        <w:r>
                          <w:rPr>
                            <w:sz w:val="14"/>
                            <w:lang w:val="en-IN"/>
                          </w:rPr>
                          <w:t>l</w:t>
                        </w:r>
                        <w:r w:rsidRPr="00FF30BC">
                          <w:rPr>
                            <w:sz w:val="14"/>
                            <w:lang w:val="en-IN"/>
                          </w:rPr>
                          <w:t>ogy</w:t>
                        </w:r>
                      </w:p>
                    </w:txbxContent>
                  </v:textbox>
                </v:oval>
                <v:group id="Group 43" o:spid="_x0000_s1045" style="position:absolute;top:6731;width:6731;height:15367" coordsize="6731,1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32" o:spid="_x0000_s1046" style="position:absolute;flip:x;visibility:visible;mso-wrap-style:square" from="3111,5588" to="3238,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oval id="Oval 31" o:spid="_x0000_s1047" style="position:absolute;left:571;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TLwwAAANsAAAAPAAAAZHJzL2Rvd25yZXYueG1sRI9Bi8Iw&#10;FITvC/6H8IS9rakK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CMiUy8MAAADbAAAADwAA&#10;AAAAAAAAAAAAAAAHAgAAZHJzL2Rvd25yZXYueG1sUEsFBgAAAAADAAMAtwAAAPcCAAAAAA==&#10;" fillcolor="white [3201]" strokecolor="black [3200]" strokeweight="2pt"/>
                  <v:line id="Straight Connector 33" o:spid="_x0000_s1048" style="position:absolute;visibility:visible;mso-wrap-style:square" from="0,8509" to="6731,8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line id="Straight Connector 34" o:spid="_x0000_s1049" style="position:absolute;flip:x;visibility:visible;mso-wrap-style:square" from="635,11557" to="3111,1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v:line id="Straight Connector 35" o:spid="_x0000_s1050" style="position:absolute;visibility:visible;mso-wrap-style:square" from="2984,11557" to="5651,1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group>
                <v:shape id="Straight Arrow Connector 37" o:spid="_x0000_s1051" type="#_x0000_t32" style="position:absolute;left:8064;top:7810;width:10605;height:5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fxAAAANsAAAAPAAAAZHJzL2Rvd25yZXYueG1sRI9Ba8JA&#10;FITvBf/D8oTemk1asJ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GRJTF/EAAAA2wAAAA8A&#10;AAAAAAAAAAAAAAAABwIAAGRycy9kb3ducmV2LnhtbFBLBQYAAAAAAwADALcAAAD4AgAAAAA=&#10;" strokecolor="black [3040]">
                  <v:stroke endarrow="block"/>
                </v:shape>
                <v:shape id="Straight Arrow Connector 38" o:spid="_x0000_s1052" type="#_x0000_t32" style="position:absolute;left:8191;top:14478;width:9779;height:1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" strokecolor="black [3040]">
                  <v:stroke endarrow="block"/>
                </v:shape>
                <v:shape id="Straight Arrow Connector 39" o:spid="_x0000_s1053" type="#_x0000_t32" style="position:absolute;left:7810;top:18161;width:9335;height:2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" strokecolor="black [3040]">
                  <v:stroke endarrow="block"/>
                </v:shape>
                <v:oval id="Oval 30" o:spid="_x0000_s1054" style="position:absolute;left:18415;top:25781;width:11938;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vx3wwAAANsAAAAPAAAAZHJzL2Rvd25yZXYueG1sRE/LasJA&#10;FN0L/sNwBTdiJloI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SL8d8MAAADbAAAADwAA&#10;AAAAAAAAAAAAAAAHAgAAZHJzL2Rvd25yZXYueG1sUEsFBgAAAAADAAMAtwAAAPcCAAAAAA==&#10;" fillcolor="#00a0b8 [3204]" strokecolor="#004f5b [1604]" strokeweight="2pt">
                  <v:textbox>
                    <w:txbxContent>
                      <w:p w14:paraId="1E18104E" w14:textId="77777777" w:rsidR="00926607" w:rsidRPr="00FF30BC" w:rsidRDefault="00926607" w:rsidP="00926607">
                        <w:pPr>
                          <w:jc w:val="center"/>
                          <w:rPr>
                            <w:sz w:val="14"/>
                            <w:lang w:val="en-IN"/>
                          </w:rPr>
                        </w:pPr>
                        <w:r w:rsidRPr="00FF30BC">
                          <w:rPr>
                            <w:sz w:val="14"/>
                            <w:lang w:val="en-IN"/>
                          </w:rPr>
                          <w:t>List Technology</w:t>
                        </w:r>
                      </w:p>
                    </w:txbxContent>
                  </v:textbox>
                </v:oval>
                <v:shape id="Straight Arrow Connector 40" o:spid="_x0000_s1055" type="#_x0000_t32" style="position:absolute;left:7683;top:20193;width:11113;height:7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group>
            </w:pict>
          </mc:Fallback>
        </mc:AlternateContent>
      </w:r>
      <w:r>
        <w:br w:type="page"/>
      </w:r>
    </w:p>
    <w:p w14:paraId="78978B67" w14:textId="77777777" w:rsidR="00FB047C" w:rsidRDefault="00FB047C" w:rsidP="00FB047C">
      <w:pPr>
        <w:pStyle w:val="Heading2"/>
      </w:pPr>
      <w:bookmarkStart w:id="14" w:name="_Toc468284810"/>
      <w:r>
        <w:lastRenderedPageBreak/>
        <w:t>Class Diagram</w:t>
      </w:r>
      <w:bookmarkEnd w:id="14"/>
    </w:p>
    <w:p w14:paraId="68CBF74F" w14:textId="77777777" w:rsidR="002005FF" w:rsidRDefault="002005FF" w:rsidP="002005FF">
      <w:pPr>
        <w:pStyle w:val="ListParagraph"/>
        <w:numPr>
          <w:ilvl w:val="0"/>
          <w:numId w:val="19"/>
        </w:numPr>
      </w:pPr>
      <w:r>
        <w:t>Technology Entity (domain object)</w:t>
      </w:r>
    </w:p>
    <w:p w14:paraId="73DB8C81" w14:textId="77777777" w:rsidR="002005FF" w:rsidRDefault="002005FF" w:rsidP="002005FF">
      <w:pPr>
        <w:pStyle w:val="ListParagraph"/>
      </w:pPr>
    </w:p>
    <w:p w14:paraId="48AA25E7" w14:textId="77777777" w:rsidR="002005FF" w:rsidRDefault="002005FF" w:rsidP="002005FF">
      <w:pPr>
        <w:pStyle w:val="ListParagraph"/>
      </w:pPr>
      <w:r>
        <w:rPr>
          <w:noProof/>
          <w:lang w:eastAsia="zh-CN"/>
        </w:rPr>
        <mc:AlternateContent>
          <mc:Choice Requires="wps">
            <w:drawing>
              <wp:anchor distT="0" distB="0" distL="114300" distR="114300" simplePos="0" relativeHeight="251656192" behindDoc="0" locked="0" layoutInCell="1" allowOverlap="1" wp14:anchorId="59D31A20" wp14:editId="129E24CE">
                <wp:simplePos x="0" y="0"/>
                <wp:positionH relativeFrom="column">
                  <wp:posOffset>1416050</wp:posOffset>
                </wp:positionH>
                <wp:positionV relativeFrom="paragraph">
                  <wp:posOffset>19685</wp:posOffset>
                </wp:positionV>
                <wp:extent cx="1416050" cy="141605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1416050" cy="14160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2E9338" w14:textId="77777777" w:rsidR="002005FF" w:rsidRPr="00323F53" w:rsidRDefault="002005FF" w:rsidP="002005FF">
                            <w:pPr>
                              <w:ind w:firstLine="360"/>
                              <w:rPr>
                                <w:b/>
                                <w:lang w:val="en-IN"/>
                              </w:rPr>
                            </w:pPr>
                            <w:r w:rsidRPr="00323F53">
                              <w:rPr>
                                <w:b/>
                                <w:lang w:val="en-IN"/>
                              </w:rPr>
                              <w:t>Technology</w:t>
                            </w:r>
                          </w:p>
                          <w:p w14:paraId="49D2ABB4" w14:textId="77777777" w:rsidR="002005FF" w:rsidRDefault="002005FF" w:rsidP="002005FF">
                            <w:pPr>
                              <w:spacing w:before="0" w:after="0" w:line="240" w:lineRule="auto"/>
                              <w:rPr>
                                <w:lang w:val="en-IN"/>
                              </w:rPr>
                            </w:pPr>
                            <w:r>
                              <w:rPr>
                                <w:lang w:val="en-IN"/>
                              </w:rPr>
                              <w:t xml:space="preserve">- </w:t>
                            </w:r>
                            <w:r w:rsidRPr="002005FF">
                              <w:rPr>
                                <w:lang w:val="en-IN"/>
                              </w:rPr>
                              <w:t>id</w:t>
                            </w:r>
                            <w:r>
                              <w:rPr>
                                <w:lang w:val="en-IN"/>
                              </w:rPr>
                              <w:t xml:space="preserve"> : int</w:t>
                            </w:r>
                          </w:p>
                          <w:p w14:paraId="3211E27F" w14:textId="77777777" w:rsidR="002005FF" w:rsidRDefault="002005FF" w:rsidP="002005FF">
                            <w:pPr>
                              <w:spacing w:before="0" w:after="0" w:line="240" w:lineRule="auto"/>
                              <w:rPr>
                                <w:lang w:val="en-IN"/>
                              </w:rPr>
                            </w:pPr>
                            <w:r>
                              <w:rPr>
                                <w:lang w:val="en-IN"/>
                              </w:rPr>
                              <w:t>- name : String</w:t>
                            </w:r>
                          </w:p>
                          <w:p w14:paraId="732AEE43"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company : String</w:t>
                            </w:r>
                          </w:p>
                          <w:p w14:paraId="51036F28"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year: int</w:t>
                            </w:r>
                          </w:p>
                          <w:p w14:paraId="0BCC4440" w14:textId="77777777" w:rsidR="002005FF" w:rsidRPr="002005FF" w:rsidRDefault="002005FF" w:rsidP="002005FF">
                            <w:pPr>
                              <w:spacing w:before="0" w:after="0" w:line="240" w:lineRule="auto"/>
                              <w:rPr>
                                <w:lang w:val="en-IN"/>
                              </w:rPr>
                            </w:pPr>
                          </w:p>
                          <w:p w14:paraId="36630240" w14:textId="77777777" w:rsidR="002005FF" w:rsidRDefault="002005FF" w:rsidP="002005FF">
                            <w:pPr>
                              <w:spacing w:before="0" w:after="0" w:line="240" w:lineRule="auto"/>
                              <w:jc w:val="center"/>
                              <w:rPr>
                                <w:lang w:val="en-IN"/>
                              </w:rPr>
                            </w:pPr>
                          </w:p>
                          <w:p w14:paraId="0F5A112B" w14:textId="77777777" w:rsidR="002005FF" w:rsidRPr="002005FF" w:rsidRDefault="002005FF" w:rsidP="002005FF">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D31A20" id="Rectangle 13" o:spid="_x0000_s1056" style="position:absolute;left:0;text-align:left;margin-left:111.5pt;margin-top:1.55pt;width:111.5pt;height:11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" fillcolor="#d6ecff [3214]" strokecolor="#004f5b [1604]" strokeweight="2pt">
                <v:textbox>
                  <w:txbxContent>
                    <w:p w14:paraId="442E9338" w14:textId="77777777" w:rsidR="002005FF" w:rsidRPr="00323F53" w:rsidRDefault="002005FF" w:rsidP="002005FF">
                      <w:pPr>
                        <w:ind w:firstLine="360"/>
                        <w:rPr>
                          <w:b/>
                          <w:lang w:val="en-IN"/>
                        </w:rPr>
                      </w:pPr>
                      <w:r w:rsidRPr="00323F53">
                        <w:rPr>
                          <w:b/>
                          <w:lang w:val="en-IN"/>
                        </w:rPr>
                        <w:t>Technology</w:t>
                      </w:r>
                    </w:p>
                    <w:p w14:paraId="49D2ABB4" w14:textId="77777777" w:rsidR="002005FF" w:rsidRDefault="002005FF" w:rsidP="002005FF">
                      <w:pPr>
                        <w:spacing w:before="0" w:after="0" w:line="240" w:lineRule="auto"/>
                        <w:rPr>
                          <w:lang w:val="en-IN"/>
                        </w:rPr>
                      </w:pPr>
                      <w:r>
                        <w:rPr>
                          <w:lang w:val="en-IN"/>
                        </w:rPr>
                        <w:t xml:space="preserve">- </w:t>
                      </w:r>
                      <w:r w:rsidRPr="002005FF">
                        <w:rPr>
                          <w:lang w:val="en-IN"/>
                        </w:rPr>
                        <w:t>id</w:t>
                      </w:r>
                      <w:r>
                        <w:rPr>
                          <w:lang w:val="en-IN"/>
                        </w:rPr>
                        <w:t xml:space="preserve"> : int</w:t>
                      </w:r>
                    </w:p>
                    <w:p w14:paraId="3211E27F" w14:textId="77777777" w:rsidR="002005FF" w:rsidRDefault="002005FF" w:rsidP="002005FF">
                      <w:pPr>
                        <w:spacing w:before="0" w:after="0" w:line="240" w:lineRule="auto"/>
                        <w:rPr>
                          <w:lang w:val="en-IN"/>
                        </w:rPr>
                      </w:pPr>
                      <w:r>
                        <w:rPr>
                          <w:lang w:val="en-IN"/>
                        </w:rPr>
                        <w:t>- name : String</w:t>
                      </w:r>
                    </w:p>
                    <w:p w14:paraId="732AEE43"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company : String</w:t>
                      </w:r>
                    </w:p>
                    <w:p w14:paraId="51036F28" w14:textId="77777777" w:rsidR="002005FF" w:rsidRDefault="002005FF" w:rsidP="002005FF">
                      <w:pPr>
                        <w:spacing w:before="0" w:after="0" w:line="240" w:lineRule="auto"/>
                        <w:rPr>
                          <w:lang w:val="en-IN"/>
                        </w:rPr>
                      </w:pPr>
                      <w:r>
                        <w:rPr>
                          <w:lang w:val="en-IN"/>
                        </w:rPr>
                        <w:t>-</w:t>
                      </w:r>
                      <w:r w:rsidR="00D236E9">
                        <w:rPr>
                          <w:lang w:val="en-IN"/>
                        </w:rPr>
                        <w:t xml:space="preserve"> </w:t>
                      </w:r>
                      <w:r>
                        <w:rPr>
                          <w:lang w:val="en-IN"/>
                        </w:rPr>
                        <w:t>year: int</w:t>
                      </w:r>
                    </w:p>
                    <w:p w14:paraId="0BCC4440" w14:textId="77777777" w:rsidR="002005FF" w:rsidRPr="002005FF" w:rsidRDefault="002005FF" w:rsidP="002005FF">
                      <w:pPr>
                        <w:spacing w:before="0" w:after="0" w:line="240" w:lineRule="auto"/>
                        <w:rPr>
                          <w:lang w:val="en-IN"/>
                        </w:rPr>
                      </w:pPr>
                    </w:p>
                    <w:p w14:paraId="36630240" w14:textId="77777777" w:rsidR="002005FF" w:rsidRDefault="002005FF" w:rsidP="002005FF">
                      <w:pPr>
                        <w:spacing w:before="0" w:after="0" w:line="240" w:lineRule="auto"/>
                        <w:jc w:val="center"/>
                        <w:rPr>
                          <w:lang w:val="en-IN"/>
                        </w:rPr>
                      </w:pPr>
                    </w:p>
                    <w:p w14:paraId="0F5A112B" w14:textId="77777777" w:rsidR="002005FF" w:rsidRPr="002005FF" w:rsidRDefault="002005FF" w:rsidP="002005FF">
                      <w:pPr>
                        <w:jc w:val="center"/>
                        <w:rPr>
                          <w:lang w:val="en-IN"/>
                        </w:rPr>
                      </w:pPr>
                    </w:p>
                  </w:txbxContent>
                </v:textbox>
              </v:rect>
            </w:pict>
          </mc:Fallback>
        </mc:AlternateContent>
      </w:r>
    </w:p>
    <w:p w14:paraId="427CDE44" w14:textId="77777777" w:rsidR="002005FF" w:rsidRDefault="002005FF" w:rsidP="002005FF">
      <w:pPr>
        <w:pStyle w:val="ListParagraph"/>
      </w:pPr>
      <w:r>
        <w:rPr>
          <w:noProof/>
          <w:lang w:eastAsia="zh-CN"/>
        </w:rPr>
        <mc:AlternateContent>
          <mc:Choice Requires="wps">
            <w:drawing>
              <wp:anchor distT="0" distB="0" distL="114300" distR="114300" simplePos="0" relativeHeight="251657216" behindDoc="0" locked="0" layoutInCell="1" allowOverlap="1" wp14:anchorId="57F6AAE2" wp14:editId="2D0674D9">
                <wp:simplePos x="0" y="0"/>
                <wp:positionH relativeFrom="column">
                  <wp:posOffset>1422400</wp:posOffset>
                </wp:positionH>
                <wp:positionV relativeFrom="paragraph">
                  <wp:posOffset>181610</wp:posOffset>
                </wp:positionV>
                <wp:extent cx="1403350" cy="0"/>
                <wp:effectExtent l="0" t="0" r="25400" b="19050"/>
                <wp:wrapNone/>
                <wp:docPr id="14" name="Straight Connector 14"/>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80062" id="Straight Connector 1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12pt,14.3pt" to="2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" strokecolor="#0097ae [3044]"/>
            </w:pict>
          </mc:Fallback>
        </mc:AlternateContent>
      </w:r>
    </w:p>
    <w:p w14:paraId="4B67BE41" w14:textId="77777777" w:rsidR="002005FF" w:rsidRDefault="002005FF" w:rsidP="002005FF">
      <w:pPr>
        <w:pStyle w:val="ListParagraph"/>
      </w:pPr>
    </w:p>
    <w:p w14:paraId="65FA9E80" w14:textId="77777777" w:rsidR="002005FF" w:rsidRDefault="002005FF" w:rsidP="002005FF">
      <w:pPr>
        <w:pStyle w:val="ListParagraph"/>
      </w:pPr>
    </w:p>
    <w:p w14:paraId="5A9F7B00" w14:textId="77777777" w:rsidR="002005FF" w:rsidRDefault="002005FF" w:rsidP="002005FF">
      <w:pPr>
        <w:pStyle w:val="ListParagraph"/>
      </w:pPr>
    </w:p>
    <w:p w14:paraId="333E9B6C" w14:textId="77777777" w:rsidR="002005FF" w:rsidRDefault="002005FF" w:rsidP="002005FF">
      <w:pPr>
        <w:pStyle w:val="ListParagraph"/>
      </w:pPr>
    </w:p>
    <w:p w14:paraId="03DD51B5" w14:textId="77777777" w:rsidR="002005FF" w:rsidRDefault="002005FF" w:rsidP="002005FF">
      <w:pPr>
        <w:pStyle w:val="ListParagraph"/>
      </w:pPr>
      <w:r>
        <w:rPr>
          <w:noProof/>
          <w:lang w:eastAsia="zh-CN"/>
        </w:rPr>
        <mc:AlternateContent>
          <mc:Choice Requires="wps">
            <w:drawing>
              <wp:anchor distT="0" distB="0" distL="114300" distR="114300" simplePos="0" relativeHeight="251659264" behindDoc="0" locked="0" layoutInCell="1" allowOverlap="1" wp14:anchorId="6BBD6D04" wp14:editId="5D0C1788">
                <wp:simplePos x="0" y="0"/>
                <wp:positionH relativeFrom="column">
                  <wp:posOffset>1416050</wp:posOffset>
                </wp:positionH>
                <wp:positionV relativeFrom="paragraph">
                  <wp:posOffset>56515</wp:posOffset>
                </wp:positionV>
                <wp:extent cx="1403350" cy="0"/>
                <wp:effectExtent l="0" t="0" r="25400" b="19050"/>
                <wp:wrapNone/>
                <wp:docPr id="15" name="Straight Connector 15"/>
                <wp:cNvGraphicFramePr/>
                <a:graphic xmlns:a="http://schemas.openxmlformats.org/drawingml/2006/main">
                  <a:graphicData uri="http://schemas.microsoft.com/office/word/2010/wordprocessingShape">
                    <wps:wsp>
                      <wps:cNvCnPr/>
                      <wps:spPr>
                        <a:xfrm>
                          <a:off x="0" y="0"/>
                          <a:ext cx="140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F698D"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5pt,4.45pt" to="2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" strokecolor="#0097ae [3044]"/>
            </w:pict>
          </mc:Fallback>
        </mc:AlternateContent>
      </w:r>
    </w:p>
    <w:p w14:paraId="5C944D91" w14:textId="77777777" w:rsidR="00323F53" w:rsidRDefault="00323F53" w:rsidP="00323F53">
      <w:pPr>
        <w:pStyle w:val="ListParagraph"/>
      </w:pPr>
    </w:p>
    <w:p w14:paraId="40709216" w14:textId="77777777" w:rsidR="00323F53" w:rsidRDefault="00323F53" w:rsidP="00323F53">
      <w:pPr>
        <w:pStyle w:val="ListParagraph"/>
      </w:pPr>
    </w:p>
    <w:p w14:paraId="39A12ABD" w14:textId="77777777" w:rsidR="00FF30BC" w:rsidRDefault="00FF30BC" w:rsidP="00323F53">
      <w:pPr>
        <w:pStyle w:val="ListParagraph"/>
      </w:pPr>
    </w:p>
    <w:p w14:paraId="76F158D8" w14:textId="77777777" w:rsidR="00FF30BC" w:rsidRDefault="00FF30BC" w:rsidP="00323F53">
      <w:pPr>
        <w:pStyle w:val="ListParagraph"/>
      </w:pPr>
    </w:p>
    <w:p w14:paraId="23EA3B8D" w14:textId="77777777" w:rsidR="002005FF" w:rsidRDefault="00D236E9" w:rsidP="002005FF">
      <w:pPr>
        <w:pStyle w:val="ListParagraph"/>
        <w:numPr>
          <w:ilvl w:val="0"/>
          <w:numId w:val="19"/>
        </w:numPr>
      </w:pPr>
      <w:r>
        <w:t>TechnologyService</w:t>
      </w:r>
    </w:p>
    <w:p w14:paraId="6BFB450B" w14:textId="77777777" w:rsidR="00D236E9" w:rsidRDefault="00D236E9" w:rsidP="00D236E9">
      <w:pPr>
        <w:pStyle w:val="ListParagraph"/>
      </w:pPr>
    </w:p>
    <w:p w14:paraId="2194B960" w14:textId="77777777" w:rsidR="00D236E9" w:rsidRDefault="00926607" w:rsidP="00D236E9">
      <w:pPr>
        <w:pStyle w:val="ListParagraph"/>
        <w:ind w:left="1440"/>
      </w:pPr>
      <w:r>
        <w:rPr>
          <w:noProof/>
          <w:lang w:eastAsia="zh-CN"/>
        </w:rPr>
        <mc:AlternateContent>
          <mc:Choice Requires="wpg">
            <w:drawing>
              <wp:anchor distT="0" distB="0" distL="114300" distR="114300" simplePos="0" relativeHeight="251664384" behindDoc="0" locked="0" layoutInCell="1" allowOverlap="1" wp14:anchorId="758E3E16" wp14:editId="6CF0C06F">
                <wp:simplePos x="0" y="0"/>
                <wp:positionH relativeFrom="column">
                  <wp:posOffset>641350</wp:posOffset>
                </wp:positionH>
                <wp:positionV relativeFrom="paragraph">
                  <wp:posOffset>28575</wp:posOffset>
                </wp:positionV>
                <wp:extent cx="3600450" cy="196215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3600450" cy="1962150"/>
                          <a:chOff x="0" y="0"/>
                          <a:chExt cx="3600450" cy="1962150"/>
                        </a:xfrm>
                      </wpg:grpSpPr>
                      <wps:wsp>
                        <wps:cNvPr id="16" name="Rectangle 16"/>
                        <wps:cNvSpPr/>
                        <wps:spPr>
                          <a:xfrm>
                            <a:off x="0" y="0"/>
                            <a:ext cx="3594100" cy="1962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E3EC4" w14:textId="77777777" w:rsidR="00D236E9" w:rsidRPr="00323F53" w:rsidRDefault="00D236E9" w:rsidP="00323F53">
                              <w:pPr>
                                <w:ind w:firstLine="360"/>
                                <w:jc w:val="center"/>
                                <w:rPr>
                                  <w:b/>
                                  <w:lang w:val="en-IN"/>
                                </w:rPr>
                              </w:pPr>
                              <w:r w:rsidRPr="00323F53">
                                <w:rPr>
                                  <w:b/>
                                  <w:lang w:val="en-IN"/>
                                </w:rPr>
                                <w:t>Technology</w:t>
                              </w:r>
                              <w:r w:rsidRPr="00323F53">
                                <w:rPr>
                                  <w:b/>
                                  <w:lang w:val="en-IN"/>
                                </w:rPr>
                                <w:t>Service</w:t>
                              </w:r>
                            </w:p>
                            <w:p w14:paraId="376AA4E5" w14:textId="77777777" w:rsidR="00D236E9" w:rsidRDefault="00D236E9" w:rsidP="00D236E9">
                              <w:pPr>
                                <w:spacing w:before="0" w:after="0" w:line="240" w:lineRule="auto"/>
                                <w:rPr>
                                  <w:lang w:val="en-IN"/>
                                </w:rPr>
                              </w:pPr>
                              <w:r>
                                <w:rPr>
                                  <w:lang w:val="en-IN"/>
                                </w:rPr>
                                <w:t xml:space="preserve">- </w:t>
                              </w:r>
                              <w:r>
                                <w:rPr>
                                  <w:lang w:val="en-IN"/>
                                </w:rPr>
                                <w:t>technologyDAO : TechnologyDAO</w:t>
                              </w:r>
                            </w:p>
                            <w:p w14:paraId="1144A7CE" w14:textId="77777777" w:rsidR="00D236E9" w:rsidRDefault="00D236E9" w:rsidP="00D236E9">
                              <w:pPr>
                                <w:spacing w:before="0" w:after="0" w:line="240" w:lineRule="auto"/>
                                <w:rPr>
                                  <w:lang w:val="en-IN"/>
                                </w:rPr>
                              </w:pPr>
                            </w:p>
                            <w:p w14:paraId="11E64FAC" w14:textId="77777777" w:rsidR="00D236E9" w:rsidRDefault="00D236E9" w:rsidP="00D236E9">
                              <w:pPr>
                                <w:spacing w:before="0" w:after="0" w:line="240" w:lineRule="auto"/>
                                <w:rPr>
                                  <w:lang w:val="en-IN"/>
                                </w:rPr>
                              </w:pPr>
                            </w:p>
                            <w:p w14:paraId="4B8B380D" w14:textId="77777777" w:rsidR="00D236E9" w:rsidRDefault="00D236E9" w:rsidP="00D236E9">
                              <w:pPr>
                                <w:spacing w:before="0" w:after="0" w:line="240" w:lineRule="auto"/>
                                <w:rPr>
                                  <w:lang w:val="en-IN"/>
                                </w:rPr>
                              </w:pPr>
                              <w:r>
                                <w:rPr>
                                  <w:lang w:val="en-IN"/>
                                </w:rPr>
                                <w:t>+ getTechnology(id : int) : Technology</w:t>
                              </w:r>
                            </w:p>
                            <w:p w14:paraId="36F217E6" w14:textId="77777777" w:rsidR="00D236E9" w:rsidRDefault="00D236E9" w:rsidP="00D236E9">
                              <w:pPr>
                                <w:spacing w:before="0" w:after="0" w:line="240" w:lineRule="auto"/>
                                <w:rPr>
                                  <w:lang w:val="en-IN"/>
                                </w:rPr>
                              </w:pPr>
                              <w:r>
                                <w:rPr>
                                  <w:lang w:val="en-IN"/>
                                </w:rPr>
                                <w:t>+ deleteTechnology(</w:t>
                              </w:r>
                              <w:r>
                                <w:rPr>
                                  <w:lang w:val="en-IN"/>
                                </w:rPr>
                                <w:t>id : int</w:t>
                              </w:r>
                              <w:r>
                                <w:rPr>
                                  <w:lang w:val="en-IN"/>
                                </w:rPr>
                                <w:t>) : void</w:t>
                              </w:r>
                            </w:p>
                            <w:p w14:paraId="008BAFD8" w14:textId="77777777" w:rsidR="00D236E9" w:rsidRDefault="00D236E9" w:rsidP="00D236E9">
                              <w:pPr>
                                <w:spacing w:before="0" w:after="0" w:line="240" w:lineRule="auto"/>
                                <w:rPr>
                                  <w:lang w:val="en-IN"/>
                                </w:rPr>
                              </w:pPr>
                              <w:r>
                                <w:rPr>
                                  <w:lang w:val="en-IN"/>
                                </w:rPr>
                                <w:t>+ addTechnology(</w:t>
                              </w:r>
                              <w:r w:rsidR="000C7431">
                                <w:rPr>
                                  <w:lang w:val="en-IN"/>
                                </w:rPr>
                                <w:t>e : Technology</w:t>
                              </w:r>
                              <w:r>
                                <w:rPr>
                                  <w:lang w:val="en-IN"/>
                                </w:rPr>
                                <w:t xml:space="preserve">) : </w:t>
                              </w:r>
                              <w:r w:rsidR="000C7431">
                                <w:rPr>
                                  <w:lang w:val="en-IN"/>
                                </w:rPr>
                                <w:t>Technology</w:t>
                              </w:r>
                            </w:p>
                            <w:p w14:paraId="09E5AA6B" w14:textId="77777777" w:rsidR="000C7431" w:rsidRDefault="000C7431" w:rsidP="00D236E9">
                              <w:pPr>
                                <w:spacing w:before="0" w:after="0" w:line="240" w:lineRule="auto"/>
                                <w:rPr>
                                  <w:lang w:val="en-IN"/>
                                </w:rPr>
                              </w:pPr>
                              <w:r>
                                <w:rPr>
                                  <w:lang w:val="en-IN"/>
                                </w:rPr>
                                <w:t>+ updateTechnology(e : Technology) : Technology</w:t>
                              </w:r>
                            </w:p>
                            <w:p w14:paraId="4AC78025" w14:textId="77777777" w:rsidR="000C7431" w:rsidRDefault="000C7431" w:rsidP="00D236E9">
                              <w:pPr>
                                <w:spacing w:before="0" w:after="0" w:line="240" w:lineRule="auto"/>
                                <w:rPr>
                                  <w:lang w:val="en-IN"/>
                                </w:rPr>
                              </w:pPr>
                              <w:r>
                                <w:rPr>
                                  <w:lang w:val="en-IN"/>
                                </w:rPr>
                                <w:t>+ getAllTechnologies() : List&lt;Technology&gt;</w:t>
                              </w:r>
                            </w:p>
                            <w:p w14:paraId="628BF666" w14:textId="77777777" w:rsidR="00D236E9" w:rsidRPr="002005FF" w:rsidRDefault="00D236E9" w:rsidP="00D236E9">
                              <w:pPr>
                                <w:spacing w:before="0" w:after="0" w:line="240" w:lineRule="auto"/>
                                <w:rPr>
                                  <w:lang w:val="en-IN"/>
                                </w:rPr>
                              </w:pPr>
                            </w:p>
                            <w:p w14:paraId="2E789F3E" w14:textId="77777777" w:rsidR="00D236E9" w:rsidRDefault="00D236E9" w:rsidP="00D236E9">
                              <w:pPr>
                                <w:spacing w:before="0" w:after="0" w:line="240" w:lineRule="auto"/>
                                <w:jc w:val="center"/>
                                <w:rPr>
                                  <w:lang w:val="en-IN"/>
                                </w:rPr>
                              </w:pPr>
                            </w:p>
                            <w:p w14:paraId="6481CE7C" w14:textId="77777777" w:rsidR="00D236E9" w:rsidRPr="002005FF" w:rsidRDefault="00D236E9" w:rsidP="00D236E9">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flipV="1">
                            <a:off x="6350" y="37465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19050" y="91440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8E3E16" id="Group 46" o:spid="_x0000_s1057" style="position:absolute;left:0;text-align:left;margin-left:50.5pt;margin-top:2.25pt;width:283.5pt;height:154.5pt;z-index:251664384" coordsize="36004,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">
                <v:rect id="Rectangle 16" o:spid="_x0000_s1058" style="position:absolute;width:35941;height:1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" fillcolor="#d6ecff [3214]" strokecolor="#004f5b [1604]" strokeweight="2pt">
                  <v:textbox>
                    <w:txbxContent>
                      <w:p w14:paraId="036E3EC4" w14:textId="77777777" w:rsidR="00D236E9" w:rsidRPr="00323F53" w:rsidRDefault="00D236E9" w:rsidP="00323F53">
                        <w:pPr>
                          <w:ind w:firstLine="360"/>
                          <w:jc w:val="center"/>
                          <w:rPr>
                            <w:b/>
                            <w:lang w:val="en-IN"/>
                          </w:rPr>
                        </w:pPr>
                        <w:r w:rsidRPr="00323F53">
                          <w:rPr>
                            <w:b/>
                            <w:lang w:val="en-IN"/>
                          </w:rPr>
                          <w:t>Technology</w:t>
                        </w:r>
                        <w:r w:rsidRPr="00323F53">
                          <w:rPr>
                            <w:b/>
                            <w:lang w:val="en-IN"/>
                          </w:rPr>
                          <w:t>Service</w:t>
                        </w:r>
                      </w:p>
                      <w:p w14:paraId="376AA4E5" w14:textId="77777777" w:rsidR="00D236E9" w:rsidRDefault="00D236E9" w:rsidP="00D236E9">
                        <w:pPr>
                          <w:spacing w:before="0" w:after="0" w:line="240" w:lineRule="auto"/>
                          <w:rPr>
                            <w:lang w:val="en-IN"/>
                          </w:rPr>
                        </w:pPr>
                        <w:r>
                          <w:rPr>
                            <w:lang w:val="en-IN"/>
                          </w:rPr>
                          <w:t xml:space="preserve">- </w:t>
                        </w:r>
                        <w:r>
                          <w:rPr>
                            <w:lang w:val="en-IN"/>
                          </w:rPr>
                          <w:t>technologyDAO : TechnologyDAO</w:t>
                        </w:r>
                      </w:p>
                      <w:p w14:paraId="1144A7CE" w14:textId="77777777" w:rsidR="00D236E9" w:rsidRDefault="00D236E9" w:rsidP="00D236E9">
                        <w:pPr>
                          <w:spacing w:before="0" w:after="0" w:line="240" w:lineRule="auto"/>
                          <w:rPr>
                            <w:lang w:val="en-IN"/>
                          </w:rPr>
                        </w:pPr>
                      </w:p>
                      <w:p w14:paraId="11E64FAC" w14:textId="77777777" w:rsidR="00D236E9" w:rsidRDefault="00D236E9" w:rsidP="00D236E9">
                        <w:pPr>
                          <w:spacing w:before="0" w:after="0" w:line="240" w:lineRule="auto"/>
                          <w:rPr>
                            <w:lang w:val="en-IN"/>
                          </w:rPr>
                        </w:pPr>
                      </w:p>
                      <w:p w14:paraId="4B8B380D" w14:textId="77777777" w:rsidR="00D236E9" w:rsidRDefault="00D236E9" w:rsidP="00D236E9">
                        <w:pPr>
                          <w:spacing w:before="0" w:after="0" w:line="240" w:lineRule="auto"/>
                          <w:rPr>
                            <w:lang w:val="en-IN"/>
                          </w:rPr>
                        </w:pPr>
                        <w:r>
                          <w:rPr>
                            <w:lang w:val="en-IN"/>
                          </w:rPr>
                          <w:t>+ getTechnology(id : int) : Technology</w:t>
                        </w:r>
                      </w:p>
                      <w:p w14:paraId="36F217E6" w14:textId="77777777" w:rsidR="00D236E9" w:rsidRDefault="00D236E9" w:rsidP="00D236E9">
                        <w:pPr>
                          <w:spacing w:before="0" w:after="0" w:line="240" w:lineRule="auto"/>
                          <w:rPr>
                            <w:lang w:val="en-IN"/>
                          </w:rPr>
                        </w:pPr>
                        <w:r>
                          <w:rPr>
                            <w:lang w:val="en-IN"/>
                          </w:rPr>
                          <w:t>+ deleteTechnology(</w:t>
                        </w:r>
                        <w:r>
                          <w:rPr>
                            <w:lang w:val="en-IN"/>
                          </w:rPr>
                          <w:t>id : int</w:t>
                        </w:r>
                        <w:r>
                          <w:rPr>
                            <w:lang w:val="en-IN"/>
                          </w:rPr>
                          <w:t>) : void</w:t>
                        </w:r>
                      </w:p>
                      <w:p w14:paraId="008BAFD8" w14:textId="77777777" w:rsidR="00D236E9" w:rsidRDefault="00D236E9" w:rsidP="00D236E9">
                        <w:pPr>
                          <w:spacing w:before="0" w:after="0" w:line="240" w:lineRule="auto"/>
                          <w:rPr>
                            <w:lang w:val="en-IN"/>
                          </w:rPr>
                        </w:pPr>
                        <w:r>
                          <w:rPr>
                            <w:lang w:val="en-IN"/>
                          </w:rPr>
                          <w:t>+ addTechnology(</w:t>
                        </w:r>
                        <w:r w:rsidR="000C7431">
                          <w:rPr>
                            <w:lang w:val="en-IN"/>
                          </w:rPr>
                          <w:t>e : Technology</w:t>
                        </w:r>
                        <w:r>
                          <w:rPr>
                            <w:lang w:val="en-IN"/>
                          </w:rPr>
                          <w:t xml:space="preserve">) : </w:t>
                        </w:r>
                        <w:r w:rsidR="000C7431">
                          <w:rPr>
                            <w:lang w:val="en-IN"/>
                          </w:rPr>
                          <w:t>Technology</w:t>
                        </w:r>
                      </w:p>
                      <w:p w14:paraId="09E5AA6B" w14:textId="77777777" w:rsidR="000C7431" w:rsidRDefault="000C7431" w:rsidP="00D236E9">
                        <w:pPr>
                          <w:spacing w:before="0" w:after="0" w:line="240" w:lineRule="auto"/>
                          <w:rPr>
                            <w:lang w:val="en-IN"/>
                          </w:rPr>
                        </w:pPr>
                        <w:r>
                          <w:rPr>
                            <w:lang w:val="en-IN"/>
                          </w:rPr>
                          <w:t>+ updateTechnology(e : Technology) : Technology</w:t>
                        </w:r>
                      </w:p>
                      <w:p w14:paraId="4AC78025" w14:textId="77777777" w:rsidR="000C7431" w:rsidRDefault="000C7431" w:rsidP="00D236E9">
                        <w:pPr>
                          <w:spacing w:before="0" w:after="0" w:line="240" w:lineRule="auto"/>
                          <w:rPr>
                            <w:lang w:val="en-IN"/>
                          </w:rPr>
                        </w:pPr>
                        <w:r>
                          <w:rPr>
                            <w:lang w:val="en-IN"/>
                          </w:rPr>
                          <w:t>+ getAllTechnologies() : List&lt;Technology&gt;</w:t>
                        </w:r>
                      </w:p>
                      <w:p w14:paraId="628BF666" w14:textId="77777777" w:rsidR="00D236E9" w:rsidRPr="002005FF" w:rsidRDefault="00D236E9" w:rsidP="00D236E9">
                        <w:pPr>
                          <w:spacing w:before="0" w:after="0" w:line="240" w:lineRule="auto"/>
                          <w:rPr>
                            <w:lang w:val="en-IN"/>
                          </w:rPr>
                        </w:pPr>
                      </w:p>
                      <w:p w14:paraId="2E789F3E" w14:textId="77777777" w:rsidR="00D236E9" w:rsidRDefault="00D236E9" w:rsidP="00D236E9">
                        <w:pPr>
                          <w:spacing w:before="0" w:after="0" w:line="240" w:lineRule="auto"/>
                          <w:jc w:val="center"/>
                          <w:rPr>
                            <w:lang w:val="en-IN"/>
                          </w:rPr>
                        </w:pPr>
                      </w:p>
                      <w:p w14:paraId="6481CE7C" w14:textId="77777777" w:rsidR="00D236E9" w:rsidRPr="002005FF" w:rsidRDefault="00D236E9" w:rsidP="00D236E9">
                        <w:pPr>
                          <w:jc w:val="center"/>
                          <w:rPr>
                            <w:lang w:val="en-IN"/>
                          </w:rPr>
                        </w:pPr>
                      </w:p>
                    </w:txbxContent>
                  </v:textbox>
                </v:rect>
                <v:line id="Straight Connector 17" o:spid="_x0000_s1059" style="position:absolute;flip:y;visibility:visible;mso-wrap-style:square" from="63,3746" to="35877,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" strokecolor="#0097ae [3044]"/>
                <v:line id="Straight Connector 18" o:spid="_x0000_s1060" style="position:absolute;flip:y;visibility:visible;mso-wrap-style:square" from="190,9144" to="36004,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0097ae [3044]"/>
              </v:group>
            </w:pict>
          </mc:Fallback>
        </mc:AlternateContent>
      </w:r>
    </w:p>
    <w:p w14:paraId="61984D72" w14:textId="77777777" w:rsidR="00D236E9" w:rsidRDefault="00D236E9" w:rsidP="00D236E9">
      <w:pPr>
        <w:pStyle w:val="ListParagraph"/>
      </w:pPr>
    </w:p>
    <w:p w14:paraId="2AE009BF" w14:textId="77777777" w:rsidR="00D236E9" w:rsidRDefault="00D236E9" w:rsidP="00D236E9">
      <w:pPr>
        <w:pStyle w:val="ListParagraph"/>
      </w:pPr>
    </w:p>
    <w:p w14:paraId="6FE2BD79" w14:textId="77777777" w:rsidR="00D236E9" w:rsidRDefault="00D236E9" w:rsidP="00D236E9">
      <w:pPr>
        <w:pStyle w:val="ListParagraph"/>
      </w:pPr>
    </w:p>
    <w:p w14:paraId="688BCA09" w14:textId="77777777" w:rsidR="00D236E9" w:rsidRDefault="00D236E9" w:rsidP="00D236E9">
      <w:pPr>
        <w:pStyle w:val="ListParagraph"/>
      </w:pPr>
    </w:p>
    <w:p w14:paraId="55D29781" w14:textId="77777777" w:rsidR="00D236E9" w:rsidRDefault="00D236E9" w:rsidP="00D236E9">
      <w:pPr>
        <w:pStyle w:val="ListParagraph"/>
      </w:pPr>
    </w:p>
    <w:p w14:paraId="0B0B20B5" w14:textId="77777777" w:rsidR="00D236E9" w:rsidRDefault="00D236E9" w:rsidP="00D236E9">
      <w:pPr>
        <w:pStyle w:val="ListParagraph"/>
      </w:pPr>
    </w:p>
    <w:p w14:paraId="44F2885C" w14:textId="77777777" w:rsidR="00D236E9" w:rsidRDefault="00D236E9" w:rsidP="00D236E9">
      <w:pPr>
        <w:pStyle w:val="ListParagraph"/>
      </w:pPr>
    </w:p>
    <w:p w14:paraId="27660BA3" w14:textId="77777777" w:rsidR="00D236E9" w:rsidRDefault="00D236E9" w:rsidP="00D236E9">
      <w:pPr>
        <w:pStyle w:val="ListParagraph"/>
      </w:pPr>
    </w:p>
    <w:p w14:paraId="10D93A5E" w14:textId="77777777" w:rsidR="00D236E9" w:rsidRDefault="00D236E9" w:rsidP="00D236E9">
      <w:pPr>
        <w:pStyle w:val="ListParagraph"/>
      </w:pPr>
    </w:p>
    <w:p w14:paraId="78A0ECEE" w14:textId="77777777" w:rsidR="00D236E9" w:rsidRDefault="00D236E9" w:rsidP="00D236E9">
      <w:pPr>
        <w:pStyle w:val="ListParagraph"/>
      </w:pPr>
    </w:p>
    <w:p w14:paraId="50AE5CEC" w14:textId="77777777" w:rsidR="00D236E9" w:rsidRDefault="00D236E9" w:rsidP="00D236E9">
      <w:pPr>
        <w:pStyle w:val="ListParagraph"/>
      </w:pPr>
    </w:p>
    <w:p w14:paraId="4C2FAA51" w14:textId="77777777" w:rsidR="00D236E9" w:rsidRPr="002005FF" w:rsidRDefault="00926607" w:rsidP="002005FF">
      <w:pPr>
        <w:pStyle w:val="ListParagraph"/>
        <w:numPr>
          <w:ilvl w:val="0"/>
          <w:numId w:val="19"/>
        </w:numPr>
      </w:pPr>
      <w:r>
        <w:rPr>
          <w:noProof/>
          <w:lang w:eastAsia="zh-CN"/>
        </w:rPr>
        <mc:AlternateContent>
          <mc:Choice Requires="wpg">
            <w:drawing>
              <wp:anchor distT="0" distB="0" distL="114300" distR="114300" simplePos="0" relativeHeight="251669504" behindDoc="0" locked="0" layoutInCell="1" allowOverlap="1" wp14:anchorId="6B1358A2" wp14:editId="603C37DC">
                <wp:simplePos x="0" y="0"/>
                <wp:positionH relativeFrom="column">
                  <wp:posOffset>527050</wp:posOffset>
                </wp:positionH>
                <wp:positionV relativeFrom="paragraph">
                  <wp:posOffset>400050</wp:posOffset>
                </wp:positionV>
                <wp:extent cx="3613150" cy="1962150"/>
                <wp:effectExtent l="0" t="0" r="25400" b="19050"/>
                <wp:wrapNone/>
                <wp:docPr id="45" name="Group 45"/>
                <wp:cNvGraphicFramePr/>
                <a:graphic xmlns:a="http://schemas.openxmlformats.org/drawingml/2006/main">
                  <a:graphicData uri="http://schemas.microsoft.com/office/word/2010/wordprocessingGroup">
                    <wpg:wgp>
                      <wpg:cNvGrpSpPr/>
                      <wpg:grpSpPr>
                        <a:xfrm>
                          <a:off x="0" y="0"/>
                          <a:ext cx="3613150" cy="1962150"/>
                          <a:chOff x="0" y="0"/>
                          <a:chExt cx="3613150" cy="1962150"/>
                        </a:xfrm>
                      </wpg:grpSpPr>
                      <wps:wsp>
                        <wps:cNvPr id="19" name="Rectangle 19"/>
                        <wps:cNvSpPr/>
                        <wps:spPr>
                          <a:xfrm>
                            <a:off x="19050" y="0"/>
                            <a:ext cx="3594100" cy="19621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48A32" w14:textId="77777777" w:rsidR="00323F53" w:rsidRPr="00323F53" w:rsidRDefault="00323F53" w:rsidP="00323F53">
                              <w:pPr>
                                <w:ind w:firstLine="360"/>
                                <w:jc w:val="center"/>
                                <w:rPr>
                                  <w:b/>
                                  <w:lang w:val="en-IN"/>
                                </w:rPr>
                              </w:pPr>
                              <w:r w:rsidRPr="00323F53">
                                <w:rPr>
                                  <w:b/>
                                  <w:lang w:val="en-IN"/>
                                </w:rPr>
                                <w:t>Technology</w:t>
                              </w:r>
                              <w:r>
                                <w:rPr>
                                  <w:b/>
                                  <w:lang w:val="en-IN"/>
                                </w:rPr>
                                <w:t>DAO</w:t>
                              </w:r>
                            </w:p>
                            <w:p w14:paraId="1026651A" w14:textId="77777777" w:rsidR="00323F53" w:rsidRDefault="00323F53" w:rsidP="00323F53">
                              <w:pPr>
                                <w:spacing w:before="0" w:after="0" w:line="240" w:lineRule="auto"/>
                                <w:rPr>
                                  <w:lang w:val="en-IN"/>
                                </w:rPr>
                              </w:pPr>
                              <w:r>
                                <w:rPr>
                                  <w:lang w:val="en-IN"/>
                                </w:rPr>
                                <w:t xml:space="preserve">- </w:t>
                              </w:r>
                              <w:r>
                                <w:rPr>
                                  <w:lang w:val="en-IN"/>
                                </w:rPr>
                                <w:t>jdbcTemplate : JdbcTemplate</w:t>
                              </w:r>
                            </w:p>
                            <w:p w14:paraId="2C014E1E" w14:textId="77777777" w:rsidR="00323F53" w:rsidRDefault="00323F53" w:rsidP="00323F53">
                              <w:pPr>
                                <w:spacing w:before="0" w:after="0" w:line="240" w:lineRule="auto"/>
                                <w:rPr>
                                  <w:lang w:val="en-IN"/>
                                </w:rPr>
                              </w:pPr>
                            </w:p>
                            <w:p w14:paraId="491EAD2A" w14:textId="77777777" w:rsidR="00323F53" w:rsidRDefault="00323F53" w:rsidP="00323F53">
                              <w:pPr>
                                <w:spacing w:before="0" w:after="0" w:line="240" w:lineRule="auto"/>
                                <w:rPr>
                                  <w:lang w:val="en-IN"/>
                                </w:rPr>
                              </w:pPr>
                            </w:p>
                            <w:p w14:paraId="38E5FD0C" w14:textId="77777777" w:rsidR="00323F53" w:rsidRDefault="00323F53" w:rsidP="00323F53">
                              <w:pPr>
                                <w:spacing w:before="0" w:after="0" w:line="240" w:lineRule="auto"/>
                                <w:rPr>
                                  <w:lang w:val="en-IN"/>
                                </w:rPr>
                              </w:pPr>
                              <w:r>
                                <w:rPr>
                                  <w:lang w:val="en-IN"/>
                                </w:rPr>
                                <w:t>+ getTechnology(id : int) : Technology</w:t>
                              </w:r>
                            </w:p>
                            <w:p w14:paraId="6A299890" w14:textId="77777777" w:rsidR="00323F53" w:rsidRDefault="00323F53" w:rsidP="00323F53">
                              <w:pPr>
                                <w:spacing w:before="0" w:after="0" w:line="240" w:lineRule="auto"/>
                                <w:rPr>
                                  <w:lang w:val="en-IN"/>
                                </w:rPr>
                              </w:pPr>
                              <w:r>
                                <w:rPr>
                                  <w:lang w:val="en-IN"/>
                                </w:rPr>
                                <w:t>+ deleteTechnology(id : int) : void</w:t>
                              </w:r>
                            </w:p>
                            <w:p w14:paraId="58CEB908" w14:textId="77777777" w:rsidR="00323F53" w:rsidRDefault="00323F53" w:rsidP="00323F53">
                              <w:pPr>
                                <w:spacing w:before="0" w:after="0" w:line="240" w:lineRule="auto"/>
                                <w:rPr>
                                  <w:lang w:val="en-IN"/>
                                </w:rPr>
                              </w:pPr>
                              <w:r>
                                <w:rPr>
                                  <w:lang w:val="en-IN"/>
                                </w:rPr>
                                <w:t>+ addTechnology(e : Technology) : Technology</w:t>
                              </w:r>
                            </w:p>
                            <w:p w14:paraId="0D9D5741" w14:textId="77777777" w:rsidR="00323F53" w:rsidRDefault="00323F53" w:rsidP="00323F53">
                              <w:pPr>
                                <w:spacing w:before="0" w:after="0" w:line="240" w:lineRule="auto"/>
                                <w:rPr>
                                  <w:lang w:val="en-IN"/>
                                </w:rPr>
                              </w:pPr>
                              <w:r>
                                <w:rPr>
                                  <w:lang w:val="en-IN"/>
                                </w:rPr>
                                <w:t>+ updateTechnology(e : Technology) : Technology</w:t>
                              </w:r>
                            </w:p>
                            <w:p w14:paraId="682908F1" w14:textId="77777777" w:rsidR="00323F53" w:rsidRDefault="00323F53" w:rsidP="00323F53">
                              <w:pPr>
                                <w:spacing w:before="0" w:after="0" w:line="240" w:lineRule="auto"/>
                                <w:rPr>
                                  <w:lang w:val="en-IN"/>
                                </w:rPr>
                              </w:pPr>
                              <w:r>
                                <w:rPr>
                                  <w:lang w:val="en-IN"/>
                                </w:rPr>
                                <w:t>+ getAllTechnologies() : List&lt;Technology&gt;</w:t>
                              </w:r>
                            </w:p>
                            <w:p w14:paraId="0948E576" w14:textId="77777777" w:rsidR="00323F53" w:rsidRPr="002005FF" w:rsidRDefault="00323F53" w:rsidP="00323F53">
                              <w:pPr>
                                <w:spacing w:before="0" w:after="0" w:line="240" w:lineRule="auto"/>
                                <w:rPr>
                                  <w:lang w:val="en-IN"/>
                                </w:rPr>
                              </w:pPr>
                            </w:p>
                            <w:p w14:paraId="4C97A686" w14:textId="77777777" w:rsidR="00323F53" w:rsidRDefault="00323F53" w:rsidP="00323F53">
                              <w:pPr>
                                <w:spacing w:before="0" w:after="0" w:line="240" w:lineRule="auto"/>
                                <w:jc w:val="center"/>
                                <w:rPr>
                                  <w:lang w:val="en-IN"/>
                                </w:rPr>
                              </w:pPr>
                            </w:p>
                            <w:p w14:paraId="70DC4788" w14:textId="77777777" w:rsidR="00323F53" w:rsidRPr="002005FF" w:rsidRDefault="00323F53" w:rsidP="00323F53">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0" y="34290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12700" y="882650"/>
                            <a:ext cx="3581400" cy="6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1358A2" id="Group 45" o:spid="_x0000_s1061" style="position:absolute;left:0;text-align:left;margin-left:41.5pt;margin-top:31.5pt;width:284.5pt;height:154.5pt;z-index:251669504" coordsize="36131,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">
                <v:rect id="Rectangle 19" o:spid="_x0000_s1062" style="position:absolute;left:190;width:35941;height:1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" fillcolor="#d6ecff [3214]" strokecolor="#004f5b [1604]" strokeweight="2pt">
                  <v:textbox>
                    <w:txbxContent>
                      <w:p w14:paraId="13B48A32" w14:textId="77777777" w:rsidR="00323F53" w:rsidRPr="00323F53" w:rsidRDefault="00323F53" w:rsidP="00323F53">
                        <w:pPr>
                          <w:ind w:firstLine="360"/>
                          <w:jc w:val="center"/>
                          <w:rPr>
                            <w:b/>
                            <w:lang w:val="en-IN"/>
                          </w:rPr>
                        </w:pPr>
                        <w:r w:rsidRPr="00323F53">
                          <w:rPr>
                            <w:b/>
                            <w:lang w:val="en-IN"/>
                          </w:rPr>
                          <w:t>Technology</w:t>
                        </w:r>
                        <w:r>
                          <w:rPr>
                            <w:b/>
                            <w:lang w:val="en-IN"/>
                          </w:rPr>
                          <w:t>DAO</w:t>
                        </w:r>
                      </w:p>
                      <w:p w14:paraId="1026651A" w14:textId="77777777" w:rsidR="00323F53" w:rsidRDefault="00323F53" w:rsidP="00323F53">
                        <w:pPr>
                          <w:spacing w:before="0" w:after="0" w:line="240" w:lineRule="auto"/>
                          <w:rPr>
                            <w:lang w:val="en-IN"/>
                          </w:rPr>
                        </w:pPr>
                        <w:r>
                          <w:rPr>
                            <w:lang w:val="en-IN"/>
                          </w:rPr>
                          <w:t xml:space="preserve">- </w:t>
                        </w:r>
                        <w:r>
                          <w:rPr>
                            <w:lang w:val="en-IN"/>
                          </w:rPr>
                          <w:t>jdbcTemplate : JdbcTemplate</w:t>
                        </w:r>
                      </w:p>
                      <w:p w14:paraId="2C014E1E" w14:textId="77777777" w:rsidR="00323F53" w:rsidRDefault="00323F53" w:rsidP="00323F53">
                        <w:pPr>
                          <w:spacing w:before="0" w:after="0" w:line="240" w:lineRule="auto"/>
                          <w:rPr>
                            <w:lang w:val="en-IN"/>
                          </w:rPr>
                        </w:pPr>
                      </w:p>
                      <w:p w14:paraId="491EAD2A" w14:textId="77777777" w:rsidR="00323F53" w:rsidRDefault="00323F53" w:rsidP="00323F53">
                        <w:pPr>
                          <w:spacing w:before="0" w:after="0" w:line="240" w:lineRule="auto"/>
                          <w:rPr>
                            <w:lang w:val="en-IN"/>
                          </w:rPr>
                        </w:pPr>
                      </w:p>
                      <w:p w14:paraId="38E5FD0C" w14:textId="77777777" w:rsidR="00323F53" w:rsidRDefault="00323F53" w:rsidP="00323F53">
                        <w:pPr>
                          <w:spacing w:before="0" w:after="0" w:line="240" w:lineRule="auto"/>
                          <w:rPr>
                            <w:lang w:val="en-IN"/>
                          </w:rPr>
                        </w:pPr>
                        <w:r>
                          <w:rPr>
                            <w:lang w:val="en-IN"/>
                          </w:rPr>
                          <w:t>+ getTechnology(id : int) : Technology</w:t>
                        </w:r>
                      </w:p>
                      <w:p w14:paraId="6A299890" w14:textId="77777777" w:rsidR="00323F53" w:rsidRDefault="00323F53" w:rsidP="00323F53">
                        <w:pPr>
                          <w:spacing w:before="0" w:after="0" w:line="240" w:lineRule="auto"/>
                          <w:rPr>
                            <w:lang w:val="en-IN"/>
                          </w:rPr>
                        </w:pPr>
                        <w:r>
                          <w:rPr>
                            <w:lang w:val="en-IN"/>
                          </w:rPr>
                          <w:t>+ deleteTechnology(id : int) : void</w:t>
                        </w:r>
                      </w:p>
                      <w:p w14:paraId="58CEB908" w14:textId="77777777" w:rsidR="00323F53" w:rsidRDefault="00323F53" w:rsidP="00323F53">
                        <w:pPr>
                          <w:spacing w:before="0" w:after="0" w:line="240" w:lineRule="auto"/>
                          <w:rPr>
                            <w:lang w:val="en-IN"/>
                          </w:rPr>
                        </w:pPr>
                        <w:r>
                          <w:rPr>
                            <w:lang w:val="en-IN"/>
                          </w:rPr>
                          <w:t>+ addTechnology(e : Technology) : Technology</w:t>
                        </w:r>
                      </w:p>
                      <w:p w14:paraId="0D9D5741" w14:textId="77777777" w:rsidR="00323F53" w:rsidRDefault="00323F53" w:rsidP="00323F53">
                        <w:pPr>
                          <w:spacing w:before="0" w:after="0" w:line="240" w:lineRule="auto"/>
                          <w:rPr>
                            <w:lang w:val="en-IN"/>
                          </w:rPr>
                        </w:pPr>
                        <w:r>
                          <w:rPr>
                            <w:lang w:val="en-IN"/>
                          </w:rPr>
                          <w:t>+ updateTechnology(e : Technology) : Technology</w:t>
                        </w:r>
                      </w:p>
                      <w:p w14:paraId="682908F1" w14:textId="77777777" w:rsidR="00323F53" w:rsidRDefault="00323F53" w:rsidP="00323F53">
                        <w:pPr>
                          <w:spacing w:before="0" w:after="0" w:line="240" w:lineRule="auto"/>
                          <w:rPr>
                            <w:lang w:val="en-IN"/>
                          </w:rPr>
                        </w:pPr>
                        <w:r>
                          <w:rPr>
                            <w:lang w:val="en-IN"/>
                          </w:rPr>
                          <w:t>+ getAllTechnologies() : List&lt;Technology&gt;</w:t>
                        </w:r>
                      </w:p>
                      <w:p w14:paraId="0948E576" w14:textId="77777777" w:rsidR="00323F53" w:rsidRPr="002005FF" w:rsidRDefault="00323F53" w:rsidP="00323F53">
                        <w:pPr>
                          <w:spacing w:before="0" w:after="0" w:line="240" w:lineRule="auto"/>
                          <w:rPr>
                            <w:lang w:val="en-IN"/>
                          </w:rPr>
                        </w:pPr>
                      </w:p>
                      <w:p w14:paraId="4C97A686" w14:textId="77777777" w:rsidR="00323F53" w:rsidRDefault="00323F53" w:rsidP="00323F53">
                        <w:pPr>
                          <w:spacing w:before="0" w:after="0" w:line="240" w:lineRule="auto"/>
                          <w:jc w:val="center"/>
                          <w:rPr>
                            <w:lang w:val="en-IN"/>
                          </w:rPr>
                        </w:pPr>
                      </w:p>
                      <w:p w14:paraId="70DC4788" w14:textId="77777777" w:rsidR="00323F53" w:rsidRPr="002005FF" w:rsidRDefault="00323F53" w:rsidP="00323F53">
                        <w:pPr>
                          <w:jc w:val="center"/>
                          <w:rPr>
                            <w:lang w:val="en-IN"/>
                          </w:rPr>
                        </w:pPr>
                      </w:p>
                    </w:txbxContent>
                  </v:textbox>
                </v:rect>
                <v:line id="Straight Connector 20" o:spid="_x0000_s1063" style="position:absolute;flip:y;visibility:visible;mso-wrap-style:square" from="0,3429" to="35814,3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" strokecolor="#0097ae [3044]"/>
                <v:line id="Straight Connector 21" o:spid="_x0000_s1064" style="position:absolute;flip:y;visibility:visible;mso-wrap-style:square" from="127,8826" to="35941,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0097ae [3044]"/>
              </v:group>
            </w:pict>
          </mc:Fallback>
        </mc:AlternateContent>
      </w:r>
      <w:r w:rsidR="00323F53">
        <w:t>TechnologyDAO</w:t>
      </w:r>
    </w:p>
    <w:p w14:paraId="5BA5C46F" w14:textId="77777777" w:rsidR="00323F53" w:rsidRDefault="00323F53">
      <w:pPr>
        <w:pStyle w:val="Heading1"/>
      </w:pPr>
    </w:p>
    <w:p w14:paraId="016DBC75" w14:textId="77777777" w:rsidR="00926607" w:rsidRDefault="00926607">
      <w:pPr>
        <w:pStyle w:val="Heading1"/>
      </w:pPr>
    </w:p>
    <w:p w14:paraId="69E377B8" w14:textId="77777777" w:rsidR="00926607" w:rsidRPr="00926607" w:rsidRDefault="00926607" w:rsidP="00926607"/>
    <w:p w14:paraId="5674B5EB" w14:textId="77777777" w:rsidR="00926607" w:rsidRDefault="00926607">
      <w:pPr>
        <w:pStyle w:val="Heading1"/>
      </w:pPr>
    </w:p>
    <w:p w14:paraId="5673E923" w14:textId="77777777" w:rsidR="00926607" w:rsidRDefault="00926607">
      <w:pPr>
        <w:pStyle w:val="Heading1"/>
      </w:pPr>
    </w:p>
    <w:p w14:paraId="37C3CBB7" w14:textId="77777777" w:rsidR="00926607" w:rsidRDefault="00926607">
      <w:pPr>
        <w:rPr>
          <w:rFonts w:asciiTheme="majorHAnsi" w:eastAsiaTheme="majorEastAsia" w:hAnsiTheme="majorHAnsi" w:cstheme="majorBidi"/>
          <w:color w:val="007789" w:themeColor="accent1" w:themeShade="BF"/>
          <w:sz w:val="32"/>
        </w:rPr>
      </w:pPr>
      <w:r>
        <w:br w:type="page"/>
      </w:r>
    </w:p>
    <w:p w14:paraId="6D6B09D0" w14:textId="025AD837" w:rsidR="00FB047C" w:rsidRDefault="00FB047C">
      <w:pPr>
        <w:pStyle w:val="Heading1"/>
      </w:pPr>
      <w:bookmarkStart w:id="15" w:name="_Toc468284811"/>
      <w:r>
        <w:lastRenderedPageBreak/>
        <w:t>Testing</w:t>
      </w:r>
      <w:bookmarkEnd w:id="15"/>
    </w:p>
    <w:p w14:paraId="722558F8" w14:textId="27652BD5" w:rsidR="00DA2EAB" w:rsidRDefault="00DA2EAB" w:rsidP="00DA2EAB">
      <w:pPr>
        <w:pStyle w:val="ListParagraph"/>
        <w:numPr>
          <w:ilvl w:val="0"/>
          <w:numId w:val="21"/>
        </w:numPr>
      </w:pPr>
      <w:r>
        <w:t>When mvn package command is executed Junit Test cases run automatically.</w:t>
      </w:r>
    </w:p>
    <w:p w14:paraId="6F4F3F47" w14:textId="5D247D8B" w:rsidR="00DA2EAB" w:rsidRDefault="00DA2EAB" w:rsidP="00DA2EAB">
      <w:pPr>
        <w:pStyle w:val="ListParagraph"/>
        <w:numPr>
          <w:ilvl w:val="0"/>
          <w:numId w:val="21"/>
        </w:numPr>
      </w:pPr>
      <w:r>
        <w:t>To test REST services Http Requester Firefox Add on is used</w:t>
      </w:r>
    </w:p>
    <w:p w14:paraId="5BF1308C" w14:textId="7A6C187A" w:rsidR="00DA2EAB" w:rsidRDefault="00DA2EAB" w:rsidP="00DA2EAB">
      <w:pPr>
        <w:pStyle w:val="ListParagraph"/>
      </w:pPr>
      <w:r>
        <w:t>Following is sample screen for testing using Http Requester</w:t>
      </w:r>
    </w:p>
    <w:p w14:paraId="1FF40758" w14:textId="4D0502FF" w:rsidR="00DA2EAB" w:rsidRDefault="00DA2EAB" w:rsidP="00DA2EAB">
      <w:pPr>
        <w:pStyle w:val="ListParagraph"/>
      </w:pPr>
      <w:r>
        <w:rPr>
          <w:noProof/>
          <w:lang w:eastAsia="zh-CN"/>
        </w:rPr>
        <w:drawing>
          <wp:inline distT="0" distB="0" distL="0" distR="0" wp14:anchorId="6BA01853" wp14:editId="0FC63D15">
            <wp:extent cx="4032250" cy="28407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439" cy="2842318"/>
                    </a:xfrm>
                    <a:prstGeom prst="rect">
                      <a:avLst/>
                    </a:prstGeom>
                  </pic:spPr>
                </pic:pic>
              </a:graphicData>
            </a:graphic>
          </wp:inline>
        </w:drawing>
      </w:r>
    </w:p>
    <w:p w14:paraId="5450C00F" w14:textId="0B1E9CA5" w:rsidR="00DA2EAB" w:rsidRPr="00DA2EAB" w:rsidRDefault="00DA2EAB" w:rsidP="00DA2EAB">
      <w:pPr>
        <w:pStyle w:val="ListParagraph"/>
        <w:rPr>
          <w:b/>
          <w:sz w:val="28"/>
        </w:rPr>
      </w:pPr>
      <w:r w:rsidRPr="00DA2EAB">
        <w:rPr>
          <w:b/>
          <w:sz w:val="28"/>
        </w:rPr>
        <w:t>Test data</w:t>
      </w:r>
    </w:p>
    <w:p w14:paraId="306C24CF" w14:textId="014F5EF4" w:rsidR="00DA2EAB" w:rsidRPr="00DA2EAB" w:rsidRDefault="00DA2EAB" w:rsidP="00DA2EAB">
      <w:pPr>
        <w:pStyle w:val="ListParagraph"/>
        <w:rPr>
          <w:b/>
        </w:rPr>
      </w:pPr>
      <w:r w:rsidRPr="00DA2EAB">
        <w:rPr>
          <w:b/>
        </w:rPr>
        <w:t>ADD</w:t>
      </w:r>
    </w:p>
    <w:p w14:paraId="4EE5C9F7" w14:textId="3AF3AA04" w:rsidR="00DA2EAB" w:rsidRDefault="00DA2EAB" w:rsidP="00DA2EAB">
      <w:pPr>
        <w:pStyle w:val="ListParagraph"/>
      </w:pPr>
      <w:r>
        <w:t xml:space="preserve">Url : </w:t>
      </w:r>
      <w:hyperlink r:id="rId12" w:history="1">
        <w:r w:rsidRPr="00F22BA9">
          <w:rPr>
            <w:rStyle w:val="Hyperlink"/>
          </w:rPr>
          <w:t>http://localhost:8080/TechnologyManagement/addTechnology</w:t>
        </w:r>
      </w:hyperlink>
    </w:p>
    <w:p w14:paraId="15DB9AB0" w14:textId="2064374B" w:rsidR="00DA2EAB" w:rsidRDefault="00DA2EAB" w:rsidP="00DA2EAB">
      <w:pPr>
        <w:pStyle w:val="ListParagraph"/>
      </w:pPr>
      <w:r>
        <w:t>Method: POST</w:t>
      </w:r>
    </w:p>
    <w:p w14:paraId="3FA9F83C" w14:textId="7DDFACF0" w:rsidR="00DA2EAB" w:rsidRDefault="00DA2EAB" w:rsidP="00DA2EAB">
      <w:pPr>
        <w:pStyle w:val="ListParagraph"/>
      </w:pPr>
      <w:r>
        <w:t>Content-Type : application/json</w:t>
      </w:r>
    </w:p>
    <w:p w14:paraId="08FA7665" w14:textId="22ABC7B0" w:rsidR="00DA2EAB" w:rsidRDefault="00DA2EAB" w:rsidP="00DA2EAB">
      <w:pPr>
        <w:pStyle w:val="ListParagraph"/>
      </w:pPr>
      <w:r>
        <w:t xml:space="preserve">Body : </w:t>
      </w:r>
      <w:r w:rsidRPr="00DA2EAB">
        <w:t>{"name":"JMS","id":-1,"year":2000,"company":"Oracle"}</w:t>
      </w:r>
    </w:p>
    <w:p w14:paraId="33185F63" w14:textId="3B43174D" w:rsidR="00DA2EAB" w:rsidRDefault="00DA2EAB" w:rsidP="00DA2EAB">
      <w:pPr>
        <w:pStyle w:val="ListParagraph"/>
      </w:pPr>
    </w:p>
    <w:p w14:paraId="17E1BDEA" w14:textId="420D08EC" w:rsidR="00DA2EAB" w:rsidRPr="00DA2EAB" w:rsidRDefault="00DA2EAB" w:rsidP="00DA2EAB">
      <w:pPr>
        <w:pStyle w:val="ListParagraph"/>
        <w:rPr>
          <w:b/>
        </w:rPr>
      </w:pPr>
      <w:r w:rsidRPr="00DA2EAB">
        <w:rPr>
          <w:b/>
        </w:rPr>
        <w:t>UPDATE</w:t>
      </w:r>
    </w:p>
    <w:p w14:paraId="244FEC02" w14:textId="550CB2E4" w:rsidR="00DA2EAB" w:rsidRDefault="00DA2EAB" w:rsidP="00DA2EAB">
      <w:pPr>
        <w:pStyle w:val="ListParagraph"/>
      </w:pPr>
      <w:r>
        <w:t xml:space="preserve">Url : </w:t>
      </w:r>
      <w:hyperlink r:id="rId13" w:history="1">
        <w:r w:rsidRPr="00F22BA9">
          <w:rPr>
            <w:rStyle w:val="Hyperlink"/>
          </w:rPr>
          <w:t>http://localhost:8080/TechnologyManagement/updTechnology</w:t>
        </w:r>
      </w:hyperlink>
    </w:p>
    <w:p w14:paraId="291DD082" w14:textId="0236EFE9" w:rsidR="00DA2EAB" w:rsidRDefault="00DA2EAB" w:rsidP="00DA2EAB">
      <w:pPr>
        <w:pStyle w:val="ListParagraph"/>
      </w:pPr>
      <w:r>
        <w:t>Method: PU</w:t>
      </w:r>
      <w:r>
        <w:t>T</w:t>
      </w:r>
    </w:p>
    <w:p w14:paraId="77D4E583" w14:textId="77777777" w:rsidR="00DA2EAB" w:rsidRDefault="00DA2EAB" w:rsidP="00DA2EAB">
      <w:pPr>
        <w:pStyle w:val="ListParagraph"/>
      </w:pPr>
      <w:r>
        <w:t>Content-Type : application/json</w:t>
      </w:r>
    </w:p>
    <w:p w14:paraId="3D75CE12" w14:textId="3461816D" w:rsidR="00DA2EAB" w:rsidRDefault="00DA2EAB" w:rsidP="00DA2EAB">
      <w:pPr>
        <w:pStyle w:val="ListParagraph"/>
      </w:pPr>
      <w:r>
        <w:t xml:space="preserve">Body : </w:t>
      </w:r>
      <w:r w:rsidRPr="00DA2EAB">
        <w:t>{"name":"JMS</w:t>
      </w:r>
      <w:r>
        <w:t>1","id":41</w:t>
      </w:r>
      <w:r w:rsidRPr="00DA2EAB">
        <w:t>,"year":2000,"company":"Oracle"}</w:t>
      </w:r>
    </w:p>
    <w:p w14:paraId="1BAEFDC1" w14:textId="393B8D94" w:rsidR="00DA2EAB" w:rsidRDefault="00DA2EAB" w:rsidP="00DA2EAB">
      <w:pPr>
        <w:pStyle w:val="ListParagraph"/>
      </w:pPr>
    </w:p>
    <w:p w14:paraId="5E5A1774" w14:textId="28E45C4C" w:rsidR="00DA2EAB" w:rsidRPr="00DA2EAB" w:rsidRDefault="00DA2EAB" w:rsidP="00DA2EAB">
      <w:pPr>
        <w:pStyle w:val="ListParagraph"/>
        <w:rPr>
          <w:b/>
        </w:rPr>
      </w:pPr>
      <w:r>
        <w:rPr>
          <w:b/>
        </w:rPr>
        <w:t>DEL</w:t>
      </w:r>
      <w:r w:rsidRPr="00DA2EAB">
        <w:rPr>
          <w:b/>
        </w:rPr>
        <w:t>E</w:t>
      </w:r>
      <w:r>
        <w:rPr>
          <w:b/>
        </w:rPr>
        <w:t>TE</w:t>
      </w:r>
    </w:p>
    <w:p w14:paraId="41429D80" w14:textId="54811A1D" w:rsidR="00DA2EAB" w:rsidRDefault="00DA2EAB" w:rsidP="00DA2EAB">
      <w:pPr>
        <w:pStyle w:val="ListParagraph"/>
      </w:pPr>
      <w:r>
        <w:t xml:space="preserve">Url : </w:t>
      </w:r>
      <w:hyperlink r:id="rId14" w:history="1">
        <w:r w:rsidRPr="00F22BA9">
          <w:rPr>
            <w:rStyle w:val="Hyperlink"/>
          </w:rPr>
          <w:t>http://localhost:8080/TechnologyManagement/delTechnology/41</w:t>
        </w:r>
      </w:hyperlink>
    </w:p>
    <w:p w14:paraId="33A1019B" w14:textId="41C41AFC" w:rsidR="00DA2EAB" w:rsidRDefault="00DA2EAB" w:rsidP="00DA2EAB">
      <w:pPr>
        <w:pStyle w:val="ListParagraph"/>
      </w:pPr>
      <w:r>
        <w:t>Method: DELETE</w:t>
      </w:r>
    </w:p>
    <w:p w14:paraId="3CB33C69" w14:textId="5EB266DD" w:rsidR="00DA2EAB" w:rsidRDefault="00DA2EAB" w:rsidP="00DA2EAB">
      <w:pPr>
        <w:pStyle w:val="ListParagraph"/>
      </w:pPr>
    </w:p>
    <w:p w14:paraId="7D210359" w14:textId="08F8AD01" w:rsidR="00DA2EAB" w:rsidRPr="00DA2EAB" w:rsidRDefault="00DA2EAB" w:rsidP="00DA2EAB">
      <w:pPr>
        <w:pStyle w:val="ListParagraph"/>
        <w:rPr>
          <w:b/>
        </w:rPr>
      </w:pPr>
      <w:r w:rsidRPr="00DA2EAB">
        <w:rPr>
          <w:b/>
        </w:rPr>
        <w:t>LIST</w:t>
      </w:r>
    </w:p>
    <w:p w14:paraId="4711A2E1" w14:textId="0CBF9745" w:rsidR="00DA2EAB" w:rsidRDefault="00DA2EAB" w:rsidP="00DA2EAB">
      <w:pPr>
        <w:pStyle w:val="ListParagraph"/>
      </w:pPr>
      <w:r>
        <w:t xml:space="preserve">Url: </w:t>
      </w:r>
      <w:hyperlink r:id="rId15" w:history="1">
        <w:r w:rsidRPr="00F22BA9">
          <w:rPr>
            <w:rStyle w:val="Hyperlink"/>
          </w:rPr>
          <w:t>http://localhost:8080/TechnologyManagement/technologies</w:t>
        </w:r>
      </w:hyperlink>
    </w:p>
    <w:p w14:paraId="4C852269" w14:textId="413742A9" w:rsidR="00DA2EAB" w:rsidRDefault="00DA2EAB" w:rsidP="00DA2EAB">
      <w:pPr>
        <w:pStyle w:val="ListParagraph"/>
      </w:pPr>
      <w:r>
        <w:t>Method: GET</w:t>
      </w:r>
    </w:p>
    <w:p w14:paraId="147B39A0" w14:textId="77777777" w:rsidR="00DA2EAB" w:rsidRPr="00DA2EAB" w:rsidRDefault="00DA2EAB" w:rsidP="00DA2EAB">
      <w:pPr>
        <w:pStyle w:val="ListParagraph"/>
      </w:pPr>
    </w:p>
    <w:sectPr w:rsidR="00DA2EAB" w:rsidRPr="00DA2EAB">
      <w:footerReference w:type="default" r:id="rId16"/>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Vijay" w:date="2016-11-30T14:08:00Z" w:initials="V">
    <w:p w14:paraId="0C424D82" w14:textId="77777777" w:rsidR="00FB047C" w:rsidRDefault="00FB047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424D8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D3480" w14:textId="77777777" w:rsidR="00685908" w:rsidRDefault="00685908" w:rsidP="00C6554A">
      <w:pPr>
        <w:spacing w:before="0" w:after="0" w:line="240" w:lineRule="auto"/>
      </w:pPr>
      <w:r>
        <w:separator/>
      </w:r>
    </w:p>
  </w:endnote>
  <w:endnote w:type="continuationSeparator" w:id="0">
    <w:p w14:paraId="4DC5856C" w14:textId="77777777" w:rsidR="00685908" w:rsidRDefault="0068590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07F8F" w14:textId="511311AB" w:rsidR="002163EE" w:rsidRDefault="00ED7C44">
    <w:pPr>
      <w:pStyle w:val="Footer"/>
    </w:pPr>
    <w:r>
      <w:t xml:space="preserve">Page </w:t>
    </w:r>
    <w:r>
      <w:fldChar w:fldCharType="begin"/>
    </w:r>
    <w:r>
      <w:instrText xml:space="preserve"> PAGE  \* Arabic  \* MERGEFORMAT </w:instrText>
    </w:r>
    <w:r>
      <w:fldChar w:fldCharType="separate"/>
    </w:r>
    <w:r w:rsidR="00FE3403">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4DA65" w14:textId="77777777" w:rsidR="00685908" w:rsidRDefault="00685908" w:rsidP="00C6554A">
      <w:pPr>
        <w:spacing w:before="0" w:after="0" w:line="240" w:lineRule="auto"/>
      </w:pPr>
      <w:r>
        <w:separator/>
      </w:r>
    </w:p>
  </w:footnote>
  <w:footnote w:type="continuationSeparator" w:id="0">
    <w:p w14:paraId="46BDF484" w14:textId="77777777" w:rsidR="00685908" w:rsidRDefault="0068590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B808A6"/>
    <w:multiLevelType w:val="hybridMultilevel"/>
    <w:tmpl w:val="1FBAA874"/>
    <w:lvl w:ilvl="0" w:tplc="BF7CA22C">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D325B17"/>
    <w:multiLevelType w:val="hybridMultilevel"/>
    <w:tmpl w:val="86A2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E4682"/>
    <w:multiLevelType w:val="hybridMultilevel"/>
    <w:tmpl w:val="383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0A49EF"/>
    <w:multiLevelType w:val="hybridMultilevel"/>
    <w:tmpl w:val="CF7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45E4B"/>
    <w:multiLevelType w:val="hybridMultilevel"/>
    <w:tmpl w:val="36FE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32E85"/>
    <w:multiLevelType w:val="hybridMultilevel"/>
    <w:tmpl w:val="E71C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8"/>
  </w:num>
  <w:num w:numId="18">
    <w:abstractNumId w:val="13"/>
  </w:num>
  <w:num w:numId="19">
    <w:abstractNumId w:val="17"/>
  </w:num>
  <w:num w:numId="20">
    <w:abstractNumId w:val="11"/>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jay">
    <w15:presenceInfo w15:providerId="None" w15:userId="Vi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7C"/>
    <w:rsid w:val="000C7431"/>
    <w:rsid w:val="002005FF"/>
    <w:rsid w:val="002554CD"/>
    <w:rsid w:val="00293B83"/>
    <w:rsid w:val="002B4294"/>
    <w:rsid w:val="00323F53"/>
    <w:rsid w:val="003322F8"/>
    <w:rsid w:val="00333D0D"/>
    <w:rsid w:val="004C049F"/>
    <w:rsid w:val="005000E2"/>
    <w:rsid w:val="00685908"/>
    <w:rsid w:val="006A3CE7"/>
    <w:rsid w:val="006F6A1D"/>
    <w:rsid w:val="0089095B"/>
    <w:rsid w:val="00926607"/>
    <w:rsid w:val="00C42666"/>
    <w:rsid w:val="00C6554A"/>
    <w:rsid w:val="00D236E9"/>
    <w:rsid w:val="00DA2EAB"/>
    <w:rsid w:val="00ED7C44"/>
    <w:rsid w:val="00F037E1"/>
    <w:rsid w:val="00FB047C"/>
    <w:rsid w:val="00FE3403"/>
    <w:rsid w:val="00FF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4E32"/>
  <w15:chartTrackingRefBased/>
  <w15:docId w15:val="{D10039D4-FDA1-4CAD-94D9-D9AA8E07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2666"/>
    <w:pPr>
      <w:ind w:left="720"/>
      <w:contextualSpacing/>
    </w:pPr>
  </w:style>
  <w:style w:type="paragraph" w:styleId="TOCHeading">
    <w:name w:val="TOC Heading"/>
    <w:basedOn w:val="Heading1"/>
    <w:next w:val="Normal"/>
    <w:uiPriority w:val="39"/>
    <w:unhideWhenUsed/>
    <w:qFormat/>
    <w:rsid w:val="00926607"/>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926607"/>
    <w:pPr>
      <w:spacing w:after="100"/>
    </w:pPr>
  </w:style>
  <w:style w:type="paragraph" w:styleId="TOC2">
    <w:name w:val="toc 2"/>
    <w:basedOn w:val="Normal"/>
    <w:next w:val="Normal"/>
    <w:autoRedefine/>
    <w:uiPriority w:val="39"/>
    <w:unhideWhenUsed/>
    <w:rsid w:val="009266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080/TechnologyManagement/updTechnolog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TechnologyManagement/addTechnolog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localhost:8080/TechnologyManagement/technologies" TargetMode="Externa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localhost:8080/TechnologyManagement/delTechnology/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21"/>
    <w:rsid w:val="003B5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A6A1DCBEF4E3182DAF118AE74DBAC">
    <w:name w:val="C80A6A1DCBEF4E3182DAF118AE74DBAC"/>
  </w:style>
  <w:style w:type="paragraph" w:customStyle="1" w:styleId="EEF2A120E9284C8788BA36F660ACA0CF">
    <w:name w:val="EEF2A120E9284C8788BA36F660ACA0CF"/>
  </w:style>
  <w:style w:type="paragraph" w:customStyle="1" w:styleId="CC49D56565B44858B34A93E3F8785823">
    <w:name w:val="CC49D56565B44858B34A93E3F8785823"/>
  </w:style>
  <w:style w:type="paragraph" w:customStyle="1" w:styleId="E84BFC08175A479DABC16AFC7F16F801">
    <w:name w:val="E84BFC08175A479DABC16AFC7F16F801"/>
  </w:style>
  <w:style w:type="paragraph" w:customStyle="1" w:styleId="A81285CBD2B24EB08CBEF81BD2BD894D">
    <w:name w:val="A81285CBD2B24EB08CBEF81BD2BD894D"/>
  </w:style>
  <w:style w:type="paragraph" w:customStyle="1" w:styleId="21111D28EDF343CB8DF0AFFB3566D9AE">
    <w:name w:val="21111D28EDF343CB8DF0AFFB3566D9AE"/>
  </w:style>
  <w:style w:type="paragraph" w:customStyle="1" w:styleId="9E99114C8A8A4FBB8717CB787C293DF0">
    <w:name w:val="9E99114C8A8A4FBB8717CB787C293DF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574FBA3C67DB4F74A331C9DF77DBF265">
    <w:name w:val="574FBA3C67DB4F74A331C9DF77DBF265"/>
  </w:style>
  <w:style w:type="paragraph" w:customStyle="1" w:styleId="F7D7CC32D9DA42B4AF74FA72BE6779AD">
    <w:name w:val="F7D7CC32D9DA42B4AF74FA72BE6779AD"/>
  </w:style>
  <w:style w:type="paragraph" w:customStyle="1" w:styleId="9934C05E7AEE48E1A7490009175A6F56">
    <w:name w:val="9934C05E7AEE48E1A7490009175A6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83AE-AB3B-4870-8BCD-7A2021C3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187</TotalTime>
  <Pages>9</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4</cp:revision>
  <dcterms:created xsi:type="dcterms:W3CDTF">2016-11-30T20:07:00Z</dcterms:created>
  <dcterms:modified xsi:type="dcterms:W3CDTF">2016-11-30T23:14:00Z</dcterms:modified>
</cp:coreProperties>
</file>